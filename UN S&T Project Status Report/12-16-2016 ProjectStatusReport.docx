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project status"/>
      </w:tblPr>
      <w:tblGrid>
        <w:gridCol w:w="7026"/>
        <w:gridCol w:w="3774"/>
      </w:tblGrid>
      <w:tr w:rsidR="005E10AB" w14:paraId="44439A44" w14:textId="77777777">
        <w:tc>
          <w:tcPr>
            <w:tcW w:w="3253" w:type="pct"/>
            <w:vAlign w:val="bottom"/>
          </w:tcPr>
          <w:p w14:paraId="7AD0D6B8" w14:textId="77777777" w:rsidR="005E10AB" w:rsidRDefault="00F334FC">
            <w:pPr>
              <w:pStyle w:val="Title"/>
            </w:pPr>
            <w:r>
              <w:t>Project Status Report</w:t>
            </w:r>
          </w:p>
        </w:tc>
        <w:tc>
          <w:tcPr>
            <w:tcW w:w="1747" w:type="pct"/>
            <w:vAlign w:val="bottom"/>
          </w:tcPr>
          <w:p w14:paraId="38CA4EF3" w14:textId="14092DFB" w:rsidR="005E10AB" w:rsidRDefault="005E10AB">
            <w:pPr>
              <w:pStyle w:val="Subtitle"/>
            </w:pPr>
          </w:p>
        </w:tc>
      </w:tr>
    </w:tbl>
    <w:p w14:paraId="7082024F" w14:textId="3F7C0644" w:rsidR="005E10AB" w:rsidRPr="00C10EA9" w:rsidRDefault="00F334FC">
      <w:pPr>
        <w:pStyle w:val="Heading1"/>
        <w:rPr>
          <w:color w:val="000000" w:themeColor="text1"/>
          <w:lang w:eastAsia="zh-CN"/>
        </w:rPr>
      </w:pPr>
      <w:r w:rsidRPr="00C10EA9">
        <w:rPr>
          <w:color w:val="000000" w:themeColor="text1"/>
        </w:rPr>
        <w:t xml:space="preserve">Project Name: </w:t>
      </w:r>
      <w:r w:rsidR="00C10EA9" w:rsidRPr="00C10EA9">
        <w:rPr>
          <w:color w:val="000000" w:themeColor="text1"/>
          <w:lang w:eastAsia="zh-CN"/>
        </w:rPr>
        <w:t>Science &amp; Technology Search Engine</w:t>
      </w:r>
    </w:p>
    <w:p w14:paraId="787966DD" w14:textId="7AFAE82A" w:rsidR="00C10EA9" w:rsidRPr="0062676D" w:rsidRDefault="00FF7AF9" w:rsidP="00C10EA9">
      <w:pPr>
        <w:pStyle w:val="Date"/>
        <w:rPr>
          <w:sz w:val="20"/>
          <w:szCs w:val="20"/>
        </w:rPr>
      </w:pPr>
      <w:sdt>
        <w:sdtPr>
          <w:rPr>
            <w:sz w:val="20"/>
            <w:szCs w:val="20"/>
          </w:rPr>
          <w:alias w:val="Select Date"/>
          <w:tag w:val="Select Date"/>
          <w:id w:val="1026209719"/>
          <w:placeholder>
            <w:docPart w:val="C00F7BB95DA1014C86A551DA31C4948C"/>
          </w:placeholder>
          <w:date w:fullDate="2016-12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700334">
            <w:rPr>
              <w:sz w:val="20"/>
              <w:szCs w:val="20"/>
            </w:rPr>
            <w:t>December 16, 2016</w:t>
          </w:r>
        </w:sdtContent>
      </w:sdt>
      <w:r w:rsidR="00C10EA9" w:rsidRPr="00C10EA9">
        <w:rPr>
          <w:sz w:val="18"/>
          <w:szCs w:val="18"/>
        </w:rPr>
        <w:t xml:space="preserve">    </w:t>
      </w:r>
      <w:r w:rsidR="00C94FD2" w:rsidRPr="0062676D">
        <w:rPr>
          <w:sz w:val="20"/>
          <w:szCs w:val="20"/>
        </w:rPr>
        <w:t xml:space="preserve"> Team Members</w:t>
      </w:r>
      <w:r w:rsidR="00C10EA9" w:rsidRPr="0062676D">
        <w:rPr>
          <w:sz w:val="20"/>
          <w:szCs w:val="20"/>
        </w:rPr>
        <w:t>: Liyi Li, Yunyan Wu, Jie He, Jinjin Xiao, Yi Luo</w:t>
      </w:r>
    </w:p>
    <w:tbl>
      <w:tblPr>
        <w:tblStyle w:val="ProjectStatusReport"/>
        <w:tblW w:w="5000" w:type="pct"/>
        <w:tblLook w:val="04A0" w:firstRow="1" w:lastRow="0" w:firstColumn="1" w:lastColumn="0" w:noHBand="0" w:noVBand="1"/>
        <w:tblDescription w:val="Project status table"/>
      </w:tblPr>
      <w:tblGrid>
        <w:gridCol w:w="2333"/>
        <w:gridCol w:w="8467"/>
      </w:tblGrid>
      <w:tr w:rsidR="005E10AB" w14:paraId="605570FA" w14:textId="77777777" w:rsidTr="00082F26">
        <w:trPr>
          <w:trHeight w:val="720"/>
        </w:trPr>
        <w:tc>
          <w:tcPr>
            <w:tcW w:w="1080" w:type="pct"/>
          </w:tcPr>
          <w:p w14:paraId="2162C58A" w14:textId="7223350D" w:rsidR="005E10AB" w:rsidRDefault="00700334" w:rsidP="00C10EA9">
            <w:r>
              <w:t xml:space="preserve">The project, </w:t>
            </w:r>
            <w:r w:rsidR="00C10EA9">
              <w:t>during the w</w:t>
            </w:r>
            <w:r w:rsidR="00F334FC">
              <w:t xml:space="preserve">eek of </w:t>
            </w:r>
            <w:sdt>
              <w:sdtPr>
                <w:alias w:val="Select Date"/>
                <w:tag w:val="Select Date"/>
                <w:id w:val="-1087537939"/>
                <w:placeholder>
                  <w:docPart w:val="1C6C708E699DD34887D21FD0B01B89CD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6-11-2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A52A5C">
                  <w:t>11/</w:t>
                </w:r>
                <w:r w:rsidR="00830130">
                  <w:t>23/2016</w:t>
                </w:r>
              </w:sdtContent>
            </w:sdt>
            <w:r w:rsidR="00F334FC">
              <w:t xml:space="preserve"> </w:t>
            </w:r>
            <w:r w:rsidR="00C10EA9">
              <w:t>–</w:t>
            </w:r>
            <w:r w:rsidR="00F334FC">
              <w:t xml:space="preserve"> </w:t>
            </w:r>
            <w:sdt>
              <w:sdtPr>
                <w:alias w:val="Select Date"/>
                <w:tag w:val="Select Date"/>
                <w:id w:val="-391575089"/>
                <w:placeholder>
                  <w:docPart w:val="4577A9374542E248B3AE756731A1EB89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date w:fullDate="2016-12-1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830130">
                  <w:t>12/16/2016</w:t>
                </w:r>
              </w:sdtContent>
            </w:sdt>
            <w:r w:rsidR="00F334FC">
              <w:t xml:space="preserve">, </w:t>
            </w:r>
            <w:r w:rsidR="00C10EA9">
              <w:t xml:space="preserve">is </w:t>
            </w:r>
            <w:r w:rsidR="00F334FC">
              <w:t>due to the following:</w:t>
            </w:r>
          </w:p>
        </w:tc>
        <w:tc>
          <w:tcPr>
            <w:tcW w:w="3920" w:type="pct"/>
            <w:tcMar>
              <w:left w:w="144" w:type="dxa"/>
            </w:tcMar>
          </w:tcPr>
          <w:p w14:paraId="6540FB99" w14:textId="09C72F3E" w:rsidR="00700334" w:rsidRDefault="00521075" w:rsidP="00700334">
            <w:pPr>
              <w:pStyle w:val="OnTrack"/>
              <w:numPr>
                <w:ilvl w:val="0"/>
                <w:numId w:val="0"/>
              </w:numPr>
              <w:rPr>
                <w:lang w:eastAsia="zh-CN"/>
              </w:rPr>
            </w:pPr>
            <w:r>
              <w:t xml:space="preserve">1, </w:t>
            </w:r>
            <w:r w:rsidR="00700334">
              <w:rPr>
                <w:lang w:eastAsia="zh-CN"/>
              </w:rPr>
              <w:t>Set up group</w:t>
            </w:r>
          </w:p>
          <w:p w14:paraId="0855D83E" w14:textId="673FF0CE" w:rsidR="005E10AB" w:rsidRDefault="00700334" w:rsidP="000E4C56">
            <w:pPr>
              <w:pStyle w:val="OnTrack"/>
              <w:numPr>
                <w:ilvl w:val="0"/>
                <w:numId w:val="0"/>
              </w:numPr>
            </w:pPr>
            <w:r>
              <w:t>2,</w:t>
            </w:r>
            <w:r w:rsidRPr="00700334">
              <w:rPr>
                <w:rFonts w:ascii="Garamond" w:eastAsia="Garamond" w:hAnsi="Garamond" w:cs="Garamond"/>
                <w:color w:val="4C483D"/>
                <w:sz w:val="20"/>
                <w:szCs w:val="20"/>
                <w:lang w:eastAsia="en-US"/>
              </w:rPr>
              <w:t xml:space="preserve"> </w:t>
            </w:r>
            <w:r w:rsidRPr="00700334">
              <w:t>Clarify project objectives and motivations</w:t>
            </w:r>
          </w:p>
        </w:tc>
      </w:tr>
      <w:tr w:rsidR="005E10AB" w14:paraId="105EB047" w14:textId="77777777" w:rsidTr="00082F26">
        <w:trPr>
          <w:trHeight w:val="720"/>
        </w:trPr>
        <w:tc>
          <w:tcPr>
            <w:tcW w:w="1080" w:type="pct"/>
          </w:tcPr>
          <w:p w14:paraId="48DC1856" w14:textId="41DF3E22" w:rsidR="005E10AB" w:rsidRDefault="00F334FC">
            <w:r>
              <w:t>Issues:</w:t>
            </w:r>
          </w:p>
        </w:tc>
        <w:tc>
          <w:tcPr>
            <w:tcW w:w="3920" w:type="pct"/>
            <w:tcMar>
              <w:left w:w="144" w:type="dxa"/>
            </w:tcMar>
          </w:tcPr>
          <w:p w14:paraId="3E9E7C33" w14:textId="2C29F836" w:rsidR="005E10AB" w:rsidRDefault="00521075" w:rsidP="00C94FD2">
            <w:pPr>
              <w:pStyle w:val="AtRisk"/>
              <w:numPr>
                <w:ilvl w:val="0"/>
                <w:numId w:val="0"/>
              </w:numPr>
              <w:ind w:left="216" w:hanging="216"/>
            </w:pPr>
            <w:r>
              <w:t>1,</w:t>
            </w:r>
            <w:r w:rsidR="00700334">
              <w:t xml:space="preserve"> Select and form a group of 5</w:t>
            </w:r>
          </w:p>
          <w:p w14:paraId="47B46C15" w14:textId="77777777" w:rsidR="005E10AB" w:rsidRDefault="00700334" w:rsidP="00700334">
            <w:pPr>
              <w:pStyle w:val="AtRisk"/>
              <w:numPr>
                <w:ilvl w:val="0"/>
                <w:numId w:val="0"/>
              </w:numPr>
              <w:ind w:left="216" w:hanging="216"/>
            </w:pPr>
            <w:r>
              <w:t>2, Develop project management activity</w:t>
            </w:r>
          </w:p>
          <w:p w14:paraId="2C7B46FA" w14:textId="0BDF055F" w:rsidR="00700334" w:rsidRDefault="00700334" w:rsidP="00700334">
            <w:pPr>
              <w:pStyle w:val="AtRisk"/>
              <w:numPr>
                <w:ilvl w:val="0"/>
                <w:numId w:val="0"/>
              </w:numPr>
              <w:ind w:left="216" w:hanging="216"/>
            </w:pPr>
            <w:r>
              <w:t>3, Ptoject objective clarification</w:t>
            </w:r>
          </w:p>
        </w:tc>
      </w:tr>
      <w:tr w:rsidR="005E10AB" w14:paraId="4C42656D" w14:textId="77777777" w:rsidTr="00082F26">
        <w:trPr>
          <w:trHeight w:val="720"/>
        </w:trPr>
        <w:tc>
          <w:tcPr>
            <w:tcW w:w="1080" w:type="pct"/>
          </w:tcPr>
          <w:p w14:paraId="1B9D43E6" w14:textId="0F42B07D" w:rsidR="005E10AB" w:rsidRDefault="00F334FC">
            <w:r>
              <w:t xml:space="preserve">Milestones accomplished the week of </w:t>
            </w:r>
            <w:sdt>
              <w:sdtPr>
                <w:alias w:val="Select Date"/>
                <w:tag w:val="Select Date"/>
                <w:id w:val="-207873058"/>
                <w:placeholder>
                  <w:docPart w:val="1C6C708E699DD34887D21FD0B01B89CD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6-11-2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A52A5C">
                  <w:t>11/23/2016</w:t>
                </w:r>
              </w:sdtContent>
            </w:sdt>
            <w:r>
              <w:t xml:space="preserve"> - </w:t>
            </w:r>
            <w:sdt>
              <w:sdtPr>
                <w:alias w:val="Select Date"/>
                <w:tag w:val="Select Date"/>
                <w:id w:val="1784382684"/>
                <w:placeholder>
                  <w:docPart w:val="4577A9374542E248B3AE756731A1EB89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date w:fullDate="2016-12-1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830130">
                  <w:t>12/16/2016</w:t>
                </w:r>
              </w:sdtContent>
            </w:sdt>
            <w:r>
              <w:t>:</w:t>
            </w:r>
          </w:p>
        </w:tc>
        <w:tc>
          <w:tcPr>
            <w:tcW w:w="3920" w:type="pct"/>
            <w:tcMar>
              <w:left w:w="144" w:type="dxa"/>
            </w:tcMar>
          </w:tcPr>
          <w:p w14:paraId="7B42998E" w14:textId="474F3AAB" w:rsidR="005E10AB" w:rsidRDefault="0062676D" w:rsidP="00700334">
            <w:pPr>
              <w:widowControl w:val="0"/>
              <w:spacing w:before="0"/>
            </w:pPr>
            <w:r>
              <w:t xml:space="preserve">1, </w:t>
            </w:r>
            <w:r w:rsidR="00700334" w:rsidRPr="00700334">
              <w:t xml:space="preserve">Understood objectives of project: build a searchable collection of science and technology knowledge </w:t>
            </w:r>
            <w:r w:rsidR="00700334">
              <w:t xml:space="preserve">     </w:t>
            </w:r>
            <w:r w:rsidR="00700334" w:rsidRPr="00700334">
              <w:t>useful to implement the Sustainable Development Goals, by using text analysis on Common Crawl text file, and building a SE server.</w:t>
            </w:r>
            <w:r w:rsidR="00700334">
              <w:t xml:space="preserve"> </w:t>
            </w:r>
          </w:p>
          <w:p w14:paraId="4781D7E6" w14:textId="6C56EF12" w:rsidR="00521075" w:rsidRDefault="00521075" w:rsidP="0062676D">
            <w:pPr>
              <w:pStyle w:val="OnTrack"/>
              <w:numPr>
                <w:ilvl w:val="0"/>
                <w:numId w:val="0"/>
              </w:numPr>
              <w:ind w:left="216" w:hanging="216"/>
              <w:rPr>
                <w:lang w:eastAsia="zh-CN"/>
              </w:rPr>
            </w:pPr>
            <w:r>
              <w:rPr>
                <w:lang w:eastAsia="zh-CN"/>
              </w:rPr>
              <w:t xml:space="preserve">2, </w:t>
            </w:r>
            <w:r w:rsidR="00700334" w:rsidRPr="00700334">
              <w:rPr>
                <w:lang w:eastAsia="zh-CN"/>
              </w:rPr>
              <w:t>Explored background information for Search Engine: methodology</w:t>
            </w:r>
          </w:p>
          <w:p w14:paraId="25626ED3" w14:textId="49F469DE" w:rsidR="005E10AB" w:rsidRDefault="005E10AB" w:rsidP="002E40E6">
            <w:pPr>
              <w:pStyle w:val="OnTrack"/>
              <w:numPr>
                <w:ilvl w:val="0"/>
                <w:numId w:val="0"/>
              </w:numPr>
              <w:ind w:left="216" w:hanging="216"/>
            </w:pPr>
          </w:p>
        </w:tc>
      </w:tr>
      <w:tr w:rsidR="005E10AB" w14:paraId="1F4F27FA" w14:textId="77777777" w:rsidTr="00082F26">
        <w:trPr>
          <w:trHeight w:val="720"/>
        </w:trPr>
        <w:tc>
          <w:tcPr>
            <w:tcW w:w="1080" w:type="pct"/>
          </w:tcPr>
          <w:p w14:paraId="2A39D918" w14:textId="77777777" w:rsidR="005E10AB" w:rsidRDefault="00F334FC">
            <w:r>
              <w:t>Milestones planned this week, but not achieved with variance:</w:t>
            </w:r>
          </w:p>
        </w:tc>
        <w:tc>
          <w:tcPr>
            <w:tcW w:w="3920" w:type="pct"/>
            <w:tcMar>
              <w:left w:w="144" w:type="dxa"/>
            </w:tcMar>
          </w:tcPr>
          <w:p w14:paraId="3D094816" w14:textId="281F522E" w:rsidR="00700334" w:rsidRDefault="00700334" w:rsidP="00700334">
            <w:pPr>
              <w:pStyle w:val="AtRisk"/>
              <w:numPr>
                <w:ilvl w:val="0"/>
                <w:numId w:val="0"/>
              </w:numPr>
            </w:pPr>
            <w:r>
              <w:t>1,</w:t>
            </w:r>
            <w:r w:rsidRPr="00700334">
              <w:rPr>
                <w:rFonts w:ascii="Garamond" w:eastAsia="Garamond" w:hAnsi="Garamond" w:cs="Garamond"/>
                <w:color w:val="4C483D"/>
                <w:sz w:val="20"/>
                <w:szCs w:val="20"/>
                <w:lang w:eastAsia="en-US"/>
              </w:rPr>
              <w:t xml:space="preserve"> </w:t>
            </w:r>
            <w:r w:rsidRPr="00700334">
              <w:t xml:space="preserve">Explore open source search engine samples </w:t>
            </w:r>
          </w:p>
          <w:p w14:paraId="2C9E7EA6" w14:textId="40FA9299" w:rsidR="00700334" w:rsidRPr="00700334" w:rsidRDefault="00700334" w:rsidP="00700334">
            <w:pPr>
              <w:pStyle w:val="AtRisk"/>
              <w:numPr>
                <w:ilvl w:val="0"/>
                <w:numId w:val="0"/>
              </w:numPr>
            </w:pPr>
            <w:r>
              <w:t>2, Explore cloud service platforms</w:t>
            </w:r>
          </w:p>
          <w:p w14:paraId="59BF69EA" w14:textId="347D1131" w:rsidR="00AE3BD0" w:rsidRDefault="00AE3BD0" w:rsidP="00587931">
            <w:pPr>
              <w:pStyle w:val="AtRisk"/>
              <w:numPr>
                <w:ilvl w:val="0"/>
                <w:numId w:val="0"/>
              </w:numPr>
              <w:ind w:left="216" w:hanging="216"/>
            </w:pPr>
          </w:p>
        </w:tc>
      </w:tr>
      <w:tr w:rsidR="005E10AB" w14:paraId="584F24C6" w14:textId="77777777" w:rsidTr="00082F26">
        <w:trPr>
          <w:trHeight w:val="720"/>
        </w:trPr>
        <w:tc>
          <w:tcPr>
            <w:tcW w:w="1080" w:type="pct"/>
          </w:tcPr>
          <w:p w14:paraId="3ABD5FDD" w14:textId="77777777" w:rsidR="005E10AB" w:rsidRDefault="00F334FC">
            <w:r>
              <w:t>Milestones planned for next week:</w:t>
            </w:r>
          </w:p>
        </w:tc>
        <w:tc>
          <w:tcPr>
            <w:tcW w:w="3920" w:type="pct"/>
            <w:tcMar>
              <w:left w:w="144" w:type="dxa"/>
            </w:tcMar>
          </w:tcPr>
          <w:p w14:paraId="0C7628ED" w14:textId="5EDD14C7" w:rsidR="00700334" w:rsidRDefault="00700334" w:rsidP="00700334">
            <w:pPr>
              <w:widowControl w:val="0"/>
              <w:spacing w:before="0"/>
            </w:pPr>
            <w:r>
              <w:t>1, Develop methodology for project</w:t>
            </w:r>
          </w:p>
          <w:p w14:paraId="152F72AD" w14:textId="4E590CBE" w:rsidR="005E10AB" w:rsidRDefault="00700334" w:rsidP="00700334">
            <w:pPr>
              <w:pStyle w:val="AtRisk"/>
              <w:numPr>
                <w:ilvl w:val="0"/>
                <w:numId w:val="0"/>
              </w:numPr>
              <w:ind w:left="216" w:hanging="216"/>
            </w:pPr>
            <w:r>
              <w:t xml:space="preserve">2, Research paper and industry whitepaper exploration </w:t>
            </w:r>
          </w:p>
        </w:tc>
      </w:tr>
      <w:tr w:rsidR="005E10AB" w14:paraId="426CDEF3" w14:textId="77777777" w:rsidTr="00082F26">
        <w:trPr>
          <w:trHeight w:val="576"/>
        </w:trPr>
        <w:tc>
          <w:tcPr>
            <w:tcW w:w="1080" w:type="pct"/>
          </w:tcPr>
          <w:p w14:paraId="6F42962B" w14:textId="19EEC4AD" w:rsidR="005E10AB" w:rsidRDefault="00F334FC">
            <w:r>
              <w:t>Areas/questions for discussion:</w:t>
            </w:r>
          </w:p>
        </w:tc>
        <w:tc>
          <w:tcPr>
            <w:tcW w:w="3920" w:type="pct"/>
            <w:tcMar>
              <w:left w:w="144" w:type="dxa"/>
            </w:tcMar>
          </w:tcPr>
          <w:p w14:paraId="23CF08D8" w14:textId="77777777" w:rsidR="00700334" w:rsidRDefault="00700334" w:rsidP="00700334">
            <w:r>
              <w:t>what is the scope of this search engine?</w:t>
            </w:r>
          </w:p>
          <w:p w14:paraId="58930568" w14:textId="77777777" w:rsidR="00700334" w:rsidRDefault="00700334" w:rsidP="00700334">
            <w:r>
              <w:t>what is the data source?</w:t>
            </w:r>
          </w:p>
          <w:p w14:paraId="1B4356CD" w14:textId="77777777" w:rsidR="00700334" w:rsidRDefault="00700334" w:rsidP="00700334">
            <w:r>
              <w:t>what is the possible data storage platform?</w:t>
            </w:r>
          </w:p>
          <w:p w14:paraId="6887F272" w14:textId="0165BF28" w:rsidR="00521075" w:rsidRDefault="00700334" w:rsidP="00700334">
            <w:r>
              <w:t>what is the possible output?</w:t>
            </w:r>
          </w:p>
        </w:tc>
      </w:tr>
      <w:tr w:rsidR="005E10AB" w14:paraId="43431148" w14:textId="77777777" w:rsidTr="00082F26">
        <w:trPr>
          <w:trHeight w:val="576"/>
        </w:trPr>
        <w:tc>
          <w:tcPr>
            <w:tcW w:w="1080" w:type="pct"/>
          </w:tcPr>
          <w:p w14:paraId="65B1DA74" w14:textId="47AE2A05" w:rsidR="005E10AB" w:rsidRDefault="00F334FC">
            <w:r>
              <w:t>Last week’s issues</w:t>
            </w:r>
            <w:r>
              <w:br/>
              <w:t>forwarded to this week:</w:t>
            </w:r>
          </w:p>
        </w:tc>
        <w:tc>
          <w:tcPr>
            <w:tcW w:w="3920" w:type="pct"/>
            <w:tcMar>
              <w:left w:w="144" w:type="dxa"/>
            </w:tcMar>
          </w:tcPr>
          <w:p w14:paraId="73168D99" w14:textId="2191EABA" w:rsidR="005E10AB" w:rsidRDefault="00700334" w:rsidP="00700334">
            <w:r>
              <w:t>This is the first week of project.</w:t>
            </w:r>
          </w:p>
        </w:tc>
      </w:tr>
    </w:tbl>
    <w:p w14:paraId="0FE50F12" w14:textId="77777777" w:rsidR="00082F26" w:rsidRPr="00082F26" w:rsidRDefault="00082F26" w:rsidP="00082F26"/>
    <w:sectPr w:rsidR="00082F26" w:rsidRPr="00082F26">
      <w:footerReference w:type="default" r:id="rId11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8E3221" w14:textId="77777777" w:rsidR="00FF7AF9" w:rsidRDefault="00FF7AF9">
      <w:pPr>
        <w:spacing w:after="0" w:line="240" w:lineRule="auto"/>
      </w:pPr>
      <w:r>
        <w:separator/>
      </w:r>
    </w:p>
  </w:endnote>
  <w:endnote w:type="continuationSeparator" w:id="0">
    <w:p w14:paraId="1062F70B" w14:textId="77777777" w:rsidR="00FF7AF9" w:rsidRDefault="00FF7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6F8DEC" w14:textId="2E461F39" w:rsidR="005E10AB" w:rsidRDefault="00F334FC">
    <w:pPr>
      <w:pStyle w:val="Footer"/>
    </w:pP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8AA03F" w14:textId="77777777" w:rsidR="00FF7AF9" w:rsidRDefault="00FF7AF9">
      <w:pPr>
        <w:spacing w:after="0" w:line="240" w:lineRule="auto"/>
      </w:pPr>
      <w:r>
        <w:separator/>
      </w:r>
    </w:p>
  </w:footnote>
  <w:footnote w:type="continuationSeparator" w:id="0">
    <w:p w14:paraId="36E9719F" w14:textId="77777777" w:rsidR="00FF7AF9" w:rsidRDefault="00FF7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1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962142"/>
    <w:multiLevelType w:val="hybridMultilevel"/>
    <w:tmpl w:val="C03A242E"/>
    <w:lvl w:ilvl="0" w:tplc="48844252">
      <w:start w:val="1"/>
      <w:numFmt w:val="bullet"/>
      <w:pStyle w:val="High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843BB6"/>
    <w:multiLevelType w:val="multilevel"/>
    <w:tmpl w:val="0082DC22"/>
    <w:lvl w:ilvl="0">
      <w:start w:val="1"/>
      <w:numFmt w:val="bullet"/>
      <w:lvlText w:val="⬤"/>
      <w:lvlJc w:val="left"/>
      <w:pPr>
        <w:ind w:left="216" w:firstLine="0"/>
      </w:pPr>
      <w:rPr>
        <w:rFonts w:ascii="Arial" w:eastAsia="Arial" w:hAnsi="Arial" w:cs="Arial"/>
        <w:color w:val="8DBB7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>
    <w:nsid w:val="1D822FF0"/>
    <w:multiLevelType w:val="multilevel"/>
    <w:tmpl w:val="9D520248"/>
    <w:lvl w:ilvl="0">
      <w:start w:val="1"/>
      <w:numFmt w:val="bullet"/>
      <w:lvlText w:val="⬤"/>
      <w:lvlJc w:val="left"/>
      <w:pPr>
        <w:ind w:left="216" w:firstLine="0"/>
      </w:pPr>
      <w:rPr>
        <w:rFonts w:ascii="Arial" w:eastAsia="Arial" w:hAnsi="Arial" w:cs="Arial"/>
        <w:color w:val="F8943F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31110E9E"/>
    <w:multiLevelType w:val="hybridMultilevel"/>
    <w:tmpl w:val="BD60A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A73327"/>
    <w:multiLevelType w:val="multilevel"/>
    <w:tmpl w:val="5E927BF8"/>
    <w:lvl w:ilvl="0">
      <w:start w:val="1"/>
      <w:numFmt w:val="bullet"/>
      <w:lvlText w:val="⬤"/>
      <w:lvlJc w:val="left"/>
      <w:pPr>
        <w:ind w:left="216" w:firstLine="0"/>
      </w:pPr>
      <w:rPr>
        <w:rFonts w:ascii="Arial" w:eastAsia="Arial" w:hAnsi="Arial" w:cs="Arial"/>
        <w:color w:val="F0BB44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>
    <w:nsid w:val="446775D7"/>
    <w:multiLevelType w:val="hybridMultilevel"/>
    <w:tmpl w:val="10CCAD98"/>
    <w:lvl w:ilvl="0" w:tplc="D20CD686">
      <w:start w:val="1"/>
      <w:numFmt w:val="bullet"/>
      <w:pStyle w:val="At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1D0AF1"/>
    <w:multiLevelType w:val="hybridMultilevel"/>
    <w:tmpl w:val="7F3CB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E25B1E"/>
    <w:multiLevelType w:val="hybridMultilevel"/>
    <w:tmpl w:val="8D405E96"/>
    <w:lvl w:ilvl="0" w:tplc="162622AA">
      <w:start w:val="1"/>
      <w:numFmt w:val="bullet"/>
      <w:pStyle w:val="Off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525F5E"/>
    <w:multiLevelType w:val="hybridMultilevel"/>
    <w:tmpl w:val="FC1AF9FC"/>
    <w:lvl w:ilvl="0" w:tplc="B1E0868A">
      <w:start w:val="1"/>
      <w:numFmt w:val="bullet"/>
      <w:pStyle w:val="On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9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4"/>
  </w:num>
  <w:num w:numId="8">
    <w:abstractNumId w:val="10"/>
  </w:num>
  <w:num w:numId="9">
    <w:abstractNumId w:val="2"/>
  </w:num>
  <w:num w:numId="10">
    <w:abstractNumId w:val="14"/>
  </w:num>
  <w:num w:numId="11">
    <w:abstractNumId w:val="16"/>
  </w:num>
  <w:num w:numId="12">
    <w:abstractNumId w:val="16"/>
    <w:lvlOverride w:ilvl="0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5"/>
  </w:num>
  <w:num w:numId="16">
    <w:abstractNumId w:val="5"/>
    <w:lvlOverride w:ilvl="0">
      <w:startOverride w:val="1"/>
    </w:lvlOverride>
  </w:num>
  <w:num w:numId="17">
    <w:abstractNumId w:val="15"/>
  </w:num>
  <w:num w:numId="18">
    <w:abstractNumId w:val="15"/>
    <w:lvlOverride w:ilvl="0">
      <w:startOverride w:val="1"/>
    </w:lvlOverride>
  </w:num>
  <w:num w:numId="19">
    <w:abstractNumId w:val="16"/>
  </w:num>
  <w:num w:numId="20">
    <w:abstractNumId w:val="16"/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16"/>
    <w:lvlOverride w:ilvl="0">
      <w:startOverride w:val="1"/>
    </w:lvlOverride>
  </w:num>
  <w:num w:numId="24">
    <w:abstractNumId w:val="12"/>
  </w:num>
  <w:num w:numId="25">
    <w:abstractNumId w:val="5"/>
    <w:lvlOverride w:ilvl="0">
      <w:startOverride w:val="1"/>
    </w:lvlOverride>
  </w:num>
  <w:num w:numId="26">
    <w:abstractNumId w:val="1"/>
  </w:num>
  <w:num w:numId="27">
    <w:abstractNumId w:val="13"/>
  </w:num>
  <w:num w:numId="28">
    <w:abstractNumId w:val="8"/>
  </w:num>
  <w:num w:numId="29">
    <w:abstractNumId w:val="6"/>
  </w:num>
  <w:num w:numId="30">
    <w:abstractNumId w:val="11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358"/>
    <w:rsid w:val="00030C0F"/>
    <w:rsid w:val="000646B8"/>
    <w:rsid w:val="00082F26"/>
    <w:rsid w:val="000E4C56"/>
    <w:rsid w:val="002E40E6"/>
    <w:rsid w:val="00521075"/>
    <w:rsid w:val="00526358"/>
    <w:rsid w:val="00587931"/>
    <w:rsid w:val="005E10AB"/>
    <w:rsid w:val="0062676D"/>
    <w:rsid w:val="00700334"/>
    <w:rsid w:val="00830130"/>
    <w:rsid w:val="008D747E"/>
    <w:rsid w:val="009C42CE"/>
    <w:rsid w:val="00A05A2E"/>
    <w:rsid w:val="00A52A5C"/>
    <w:rsid w:val="00AE3BD0"/>
    <w:rsid w:val="00C10EA9"/>
    <w:rsid w:val="00C94FD2"/>
    <w:rsid w:val="00EC6D8F"/>
    <w:rsid w:val="00F334FC"/>
    <w:rsid w:val="00FF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82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3"/>
    <w:qFormat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3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4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4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color w:val="9B9482" w:themeColor="text2" w:themeTint="99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Ind w:w="0" w:type="dxa"/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1"/>
    <w:qFormat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2"/>
    <w:qFormat/>
    <w:pPr>
      <w:numPr>
        <w:numId w:val="24"/>
      </w:numPr>
    </w:pPr>
  </w:style>
  <w:style w:type="paragraph" w:customStyle="1" w:styleId="HighRisk">
    <w:name w:val="High Risk"/>
    <w:basedOn w:val="OnTrack"/>
    <w:uiPriority w:val="2"/>
    <w:qFormat/>
    <w:pPr>
      <w:numPr>
        <w:numId w:val="15"/>
      </w:numPr>
    </w:pPr>
  </w:style>
  <w:style w:type="paragraph" w:customStyle="1" w:styleId="OffTrack">
    <w:name w:val="Off Track"/>
    <w:basedOn w:val="OnTrack"/>
    <w:uiPriority w:val="2"/>
    <w:qFormat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styleId="Emphasis">
    <w:name w:val="Emphasis"/>
    <w:basedOn w:val="DefaultParagraphFont"/>
    <w:uiPriority w:val="6"/>
    <w:unhideWhenUsed/>
    <w:qFormat/>
    <w:rPr>
      <w:b/>
      <w:bCs/>
      <w:caps/>
      <w:smallCaps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F24F4F" w:themeColor="accen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wuyunyan/Library/Containers/com.microsoft.Word/Data/Library/Caches/TM03978627/Project%20status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00F7BB95DA1014C86A551DA31C49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85E34-CDAC-AA4A-A670-D83916888764}"/>
      </w:docPartPr>
      <w:docPartBody>
        <w:p w:rsidR="00353355" w:rsidRDefault="00DD3F38">
          <w:pPr>
            <w:pStyle w:val="C00F7BB95DA1014C86A551DA31C4948C"/>
          </w:pPr>
          <w:r>
            <w:t>[Select Date]</w:t>
          </w:r>
        </w:p>
      </w:docPartBody>
    </w:docPart>
    <w:docPart>
      <w:docPartPr>
        <w:name w:val="1C6C708E699DD34887D21FD0B01B8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5541F-69E4-9C49-AC27-56A2C1DBA715}"/>
      </w:docPartPr>
      <w:docPartBody>
        <w:p w:rsidR="00353355" w:rsidRDefault="00DD3F38">
          <w:pPr>
            <w:pStyle w:val="1C6C708E699DD34887D21FD0B01B89CD"/>
          </w:pPr>
          <w:r>
            <w:t>[Select Start Date]</w:t>
          </w:r>
        </w:p>
      </w:docPartBody>
    </w:docPart>
    <w:docPart>
      <w:docPartPr>
        <w:name w:val="4577A9374542E248B3AE756731A1E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C1D6A-1E1C-F64B-ABDF-4148DA642754}"/>
      </w:docPartPr>
      <w:docPartBody>
        <w:p w:rsidR="00353355" w:rsidRDefault="00DD3F38">
          <w:pPr>
            <w:pStyle w:val="4577A9374542E248B3AE756731A1EB89"/>
          </w:pPr>
          <w:r>
            <w:t>[Select 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F38"/>
    <w:rsid w:val="00353355"/>
    <w:rsid w:val="00476BA1"/>
    <w:rsid w:val="007E11B4"/>
    <w:rsid w:val="00AB4A31"/>
    <w:rsid w:val="00B414A8"/>
    <w:rsid w:val="00BF7742"/>
    <w:rsid w:val="00DD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uiPriority="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FED0CB7A0E2A49A666C28AF42DB21A">
    <w:name w:val="E8FED0CB7A0E2A49A666C28AF42DB21A"/>
  </w:style>
  <w:style w:type="paragraph" w:customStyle="1" w:styleId="80A2409D943A404CA9509BEED3512B73">
    <w:name w:val="80A2409D943A404CA9509BEED3512B73"/>
  </w:style>
  <w:style w:type="paragraph" w:customStyle="1" w:styleId="C00F7BB95DA1014C86A551DA31C4948C">
    <w:name w:val="C00F7BB95DA1014C86A551DA31C4948C"/>
  </w:style>
  <w:style w:type="character" w:styleId="Emphasis">
    <w:name w:val="Emphasis"/>
    <w:basedOn w:val="DefaultParagraphFont"/>
    <w:uiPriority w:val="6"/>
    <w:unhideWhenUsed/>
    <w:qFormat/>
    <w:rPr>
      <w:b/>
      <w:bCs/>
      <w:caps/>
      <w:smallCaps w:val="0"/>
    </w:rPr>
  </w:style>
  <w:style w:type="paragraph" w:customStyle="1" w:styleId="A8CB5415F4C778458C85E2E763B0A743">
    <w:name w:val="A8CB5415F4C778458C85E2E763B0A743"/>
  </w:style>
  <w:style w:type="paragraph" w:customStyle="1" w:styleId="1C6C708E699DD34887D21FD0B01B89CD">
    <w:name w:val="1C6C708E699DD34887D21FD0B01B89CD"/>
  </w:style>
  <w:style w:type="paragraph" w:customStyle="1" w:styleId="4577A9374542E248B3AE756731A1EB89">
    <w:name w:val="4577A9374542E248B3AE756731A1EB89"/>
  </w:style>
  <w:style w:type="paragraph" w:customStyle="1" w:styleId="EA82EE7D32A1ED4CBFF0423FD07798B5">
    <w:name w:val="EA82EE7D32A1ED4CBFF0423FD07798B5"/>
  </w:style>
  <w:style w:type="paragraph" w:customStyle="1" w:styleId="B2AC3AF599791F4A8AC8494B0413DAA9">
    <w:name w:val="B2AC3AF599791F4A8AC8494B0413DAA9"/>
  </w:style>
  <w:style w:type="paragraph" w:customStyle="1" w:styleId="ADC51B30ABBC864D8B70851F35FAFFDF">
    <w:name w:val="ADC51B30ABBC864D8B70851F35FAFFDF"/>
  </w:style>
  <w:style w:type="paragraph" w:customStyle="1" w:styleId="CA3A13FF7E028943A162D50641241906">
    <w:name w:val="CA3A13FF7E028943A162D50641241906"/>
  </w:style>
  <w:style w:type="paragraph" w:customStyle="1" w:styleId="63D0F0C06EAE2C40974BDEF3A14300BB">
    <w:name w:val="63D0F0C06EAE2C40974BDEF3A14300BB"/>
  </w:style>
  <w:style w:type="paragraph" w:customStyle="1" w:styleId="5DF473E93BE9E44E85A7CB6EC35F44FF">
    <w:name w:val="5DF473E93BE9E44E85A7CB6EC35F44FF"/>
  </w:style>
  <w:style w:type="paragraph" w:customStyle="1" w:styleId="AB19DBF627A79D478F8F72E3F6C2B0AF">
    <w:name w:val="AB19DBF627A79D478F8F72E3F6C2B0AF"/>
  </w:style>
  <w:style w:type="paragraph" w:customStyle="1" w:styleId="72F2B9BEF04C134DBD3298F0023994CE">
    <w:name w:val="72F2B9BEF04C134DBD3298F0023994CE"/>
  </w:style>
  <w:style w:type="paragraph" w:customStyle="1" w:styleId="8E5674DD8BEC4346950406912D77D3C9">
    <w:name w:val="8E5674DD8BEC4346950406912D77D3C9"/>
  </w:style>
  <w:style w:type="paragraph" w:customStyle="1" w:styleId="EB95DD827453F940AC164AA66856B775">
    <w:name w:val="EB95DD827453F940AC164AA66856B775"/>
  </w:style>
  <w:style w:type="paragraph" w:customStyle="1" w:styleId="DF5C4B9B40F5E64FA7B8BB046DE542D2">
    <w:name w:val="DF5C4B9B40F5E64FA7B8BB046DE542D2"/>
  </w:style>
  <w:style w:type="paragraph" w:customStyle="1" w:styleId="8C4F8E8F31D34640BB9412EFBF404613">
    <w:name w:val="8C4F8E8F31D34640BB9412EFBF404613"/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paragraph" w:customStyle="1" w:styleId="9E6B3A1435B63E478D6D349D8CA0DA8A">
    <w:name w:val="9E6B3A1435B63E478D6D349D8CA0DA8A"/>
  </w:style>
  <w:style w:type="paragraph" w:customStyle="1" w:styleId="EE25CC55398DBA4DAF8001610C66AF42">
    <w:name w:val="EE25CC55398DBA4DAF8001610C66AF42"/>
  </w:style>
  <w:style w:type="paragraph" w:customStyle="1" w:styleId="82CDB34AA222E14AA90B95FC8958F9AC">
    <w:name w:val="82CDB34AA222E14AA90B95FC8958F9AC"/>
  </w:style>
  <w:style w:type="paragraph" w:customStyle="1" w:styleId="227ABFE77A689848BA68B8DE4AB9F9D3">
    <w:name w:val="227ABFE77A689848BA68B8DE4AB9F9D3"/>
  </w:style>
  <w:style w:type="paragraph" w:customStyle="1" w:styleId="48E5EBCE939CDF42A3CF0970D223FBB8">
    <w:name w:val="48E5EBCE939CDF42A3CF0970D223FBB8"/>
  </w:style>
  <w:style w:type="paragraph" w:customStyle="1" w:styleId="262CCE80301BF947A46F7FED3E372FC2">
    <w:name w:val="262CCE80301BF947A46F7FED3E372FC2"/>
  </w:style>
  <w:style w:type="paragraph" w:customStyle="1" w:styleId="BBCA1FDE5178724089954558E4B56C30">
    <w:name w:val="BBCA1FDE5178724089954558E4B56C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2016-11-23T00:00:00</PublishDate>
  <Abstract>2016-12-16T00:00:00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871870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2012-12-12T04:19:00+00:00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1664113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TP103978626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31F843-9BB8-4BF7-88A3-D0C66149D6C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2159683A-C438-4F7C-AD5E-FFC4662808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design).dotx</Template>
  <TotalTime>2</TotalTime>
  <Pages>1</Pages>
  <Words>196</Words>
  <Characters>1122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Project Name: Science &amp; Technology Search Engine</vt:lpstr>
      <vt:lpstr>Contact Information</vt:lpstr>
      <vt:lpstr>Project Abstract</vt:lpstr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Yudong Li</dc:creator>
  <cp:keywords/>
  <dc:description/>
  <cp:lastModifiedBy>Yudong Li</cp:lastModifiedBy>
  <cp:revision>6</cp:revision>
  <cp:lastPrinted>2012-12-03T18:15:00Z</cp:lastPrinted>
  <dcterms:created xsi:type="dcterms:W3CDTF">2017-03-06T12:46:00Z</dcterms:created>
  <dcterms:modified xsi:type="dcterms:W3CDTF">2017-03-06T12:49:00Z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