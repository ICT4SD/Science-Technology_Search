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5E10AB" w14:paraId="44439A44" w14:textId="77777777">
        <w:tc>
          <w:tcPr>
            <w:tcW w:w="3253" w:type="pct"/>
            <w:vAlign w:val="bottom"/>
          </w:tcPr>
          <w:p w14:paraId="7AD0D6B8" w14:textId="77777777" w:rsidR="005E10AB" w:rsidRDefault="00F334FC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14:paraId="38CA4EF3" w14:textId="14092DFB" w:rsidR="005E10AB" w:rsidRDefault="005E10AB">
            <w:pPr>
              <w:pStyle w:val="Subtitle"/>
            </w:pPr>
          </w:p>
        </w:tc>
      </w:tr>
    </w:tbl>
    <w:p w14:paraId="7082024F" w14:textId="3F7C0644" w:rsidR="005E10AB" w:rsidRPr="00C10EA9" w:rsidRDefault="00F334FC">
      <w:pPr>
        <w:pStyle w:val="Heading1"/>
        <w:rPr>
          <w:color w:val="000000" w:themeColor="text1"/>
          <w:lang w:eastAsia="zh-CN"/>
        </w:rPr>
      </w:pPr>
      <w:r w:rsidRPr="00C10EA9">
        <w:rPr>
          <w:color w:val="000000" w:themeColor="text1"/>
        </w:rPr>
        <w:t xml:space="preserve">Project Name: </w:t>
      </w:r>
      <w:r w:rsidR="00C10EA9" w:rsidRPr="00C10EA9">
        <w:rPr>
          <w:color w:val="000000" w:themeColor="text1"/>
          <w:lang w:eastAsia="zh-CN"/>
        </w:rPr>
        <w:t>Science &amp; Technology Search Engine</w:t>
      </w:r>
    </w:p>
    <w:p w14:paraId="787966DD" w14:textId="16F50B3B" w:rsidR="00C10EA9" w:rsidRPr="0062676D" w:rsidRDefault="008C4FA5" w:rsidP="00C10EA9">
      <w:pPr>
        <w:pStyle w:val="Date"/>
        <w:rPr>
          <w:sz w:val="20"/>
          <w:szCs w:val="20"/>
        </w:rPr>
      </w:pPr>
      <w:sdt>
        <w:sdtPr>
          <w:rPr>
            <w:sz w:val="20"/>
            <w:szCs w:val="20"/>
          </w:rPr>
          <w:alias w:val="Select Date"/>
          <w:tag w:val="Select Date"/>
          <w:id w:val="1026209719"/>
          <w:placeholder>
            <w:docPart w:val="C00F7BB95DA1014C86A551DA31C4948C"/>
          </w:placeholder>
          <w:date w:fullDate="2017-01-1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521075">
            <w:rPr>
              <w:sz w:val="20"/>
              <w:szCs w:val="20"/>
            </w:rPr>
            <w:t>January 19, 2017</w:t>
          </w:r>
        </w:sdtContent>
      </w:sdt>
      <w:r w:rsidR="00C10EA9" w:rsidRPr="00C10EA9">
        <w:rPr>
          <w:sz w:val="18"/>
          <w:szCs w:val="18"/>
        </w:rPr>
        <w:t xml:space="preserve">    </w:t>
      </w:r>
      <w:r w:rsidR="00C94FD2" w:rsidRPr="0062676D">
        <w:rPr>
          <w:sz w:val="20"/>
          <w:szCs w:val="20"/>
        </w:rPr>
        <w:t xml:space="preserve"> Team Members</w:t>
      </w:r>
      <w:r w:rsidR="00C10EA9" w:rsidRPr="0062676D">
        <w:rPr>
          <w:sz w:val="20"/>
          <w:szCs w:val="20"/>
        </w:rPr>
        <w:t xml:space="preserve">: </w:t>
      </w:r>
      <w:proofErr w:type="spellStart"/>
      <w:r w:rsidR="00C10EA9" w:rsidRPr="0062676D">
        <w:rPr>
          <w:sz w:val="20"/>
          <w:szCs w:val="20"/>
        </w:rPr>
        <w:t>Liyi</w:t>
      </w:r>
      <w:proofErr w:type="spellEnd"/>
      <w:r w:rsidR="00C10EA9" w:rsidRPr="0062676D">
        <w:rPr>
          <w:sz w:val="20"/>
          <w:szCs w:val="20"/>
        </w:rPr>
        <w:t xml:space="preserve"> Li, </w:t>
      </w:r>
      <w:proofErr w:type="spellStart"/>
      <w:r w:rsidR="00C10EA9" w:rsidRPr="0062676D">
        <w:rPr>
          <w:sz w:val="20"/>
          <w:szCs w:val="20"/>
        </w:rPr>
        <w:t>Yunyan</w:t>
      </w:r>
      <w:proofErr w:type="spellEnd"/>
      <w:r w:rsidR="00C10EA9" w:rsidRPr="0062676D">
        <w:rPr>
          <w:sz w:val="20"/>
          <w:szCs w:val="20"/>
        </w:rPr>
        <w:t xml:space="preserve"> Wu, </w:t>
      </w:r>
      <w:proofErr w:type="spellStart"/>
      <w:r w:rsidR="00C10EA9" w:rsidRPr="0062676D">
        <w:rPr>
          <w:sz w:val="20"/>
          <w:szCs w:val="20"/>
        </w:rPr>
        <w:t>Jie</w:t>
      </w:r>
      <w:proofErr w:type="spellEnd"/>
      <w:r w:rsidR="00C10EA9" w:rsidRPr="0062676D">
        <w:rPr>
          <w:sz w:val="20"/>
          <w:szCs w:val="20"/>
        </w:rPr>
        <w:t xml:space="preserve"> He, </w:t>
      </w:r>
      <w:proofErr w:type="spellStart"/>
      <w:r w:rsidR="00C10EA9" w:rsidRPr="0062676D">
        <w:rPr>
          <w:sz w:val="20"/>
          <w:szCs w:val="20"/>
        </w:rPr>
        <w:t>Jinjin</w:t>
      </w:r>
      <w:proofErr w:type="spellEnd"/>
      <w:r w:rsidR="00C10EA9" w:rsidRPr="0062676D">
        <w:rPr>
          <w:sz w:val="20"/>
          <w:szCs w:val="20"/>
        </w:rPr>
        <w:t xml:space="preserve"> Xiao, Yi Luo</w:t>
      </w:r>
    </w:p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5E10AB" w14:paraId="605570FA" w14:textId="77777777" w:rsidTr="00082F26">
        <w:trPr>
          <w:trHeight w:val="720"/>
        </w:trPr>
        <w:tc>
          <w:tcPr>
            <w:tcW w:w="1080" w:type="pct"/>
          </w:tcPr>
          <w:p w14:paraId="2162C58A" w14:textId="1EAD72FC" w:rsidR="005E10AB" w:rsidRDefault="00735733" w:rsidP="00C10EA9">
            <w:r>
              <w:t xml:space="preserve">The project, </w:t>
            </w:r>
            <w:r w:rsidR="00C10EA9">
              <w:t>during the w</w:t>
            </w:r>
            <w:r w:rsidR="00F334FC">
              <w:t xml:space="preserve">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2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12/23/2016</w:t>
                </w:r>
              </w:sdtContent>
            </w:sdt>
            <w:r w:rsidR="00F334FC">
              <w:t xml:space="preserve"> </w:t>
            </w:r>
            <w:r w:rsidR="00C10EA9">
              <w:t>–</w:t>
            </w:r>
            <w:r w:rsidR="00F334FC">
              <w:t xml:space="preserve"> </w:t>
            </w:r>
            <w:sdt>
              <w:sdtPr>
                <w:alias w:val="Select Date"/>
                <w:tag w:val="Select Date"/>
                <w:id w:val="-391575089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1/19</w:t>
                </w:r>
                <w:r w:rsidR="00C10EA9">
                  <w:t>/2017</w:t>
                </w:r>
              </w:sdtContent>
            </w:sdt>
            <w:r w:rsidR="00F334FC">
              <w:t xml:space="preserve">, </w:t>
            </w:r>
            <w:r w:rsidR="00C10EA9">
              <w:t xml:space="preserve">is </w:t>
            </w:r>
            <w:r w:rsidR="00F334FC">
              <w:t>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4A1E3EAE" w14:textId="39AFF00C" w:rsidR="00735733" w:rsidRDefault="00735733" w:rsidP="00735733">
            <w:pPr>
              <w:widowControl w:val="0"/>
              <w:spacing w:before="0"/>
            </w:pPr>
            <w:r>
              <w:t xml:space="preserve">1, </w:t>
            </w:r>
            <w:r>
              <w:t>S</w:t>
            </w:r>
            <w:r>
              <w:t>chedule meeting, assign tasks</w:t>
            </w:r>
            <w:r>
              <w:t xml:space="preserve"> for winter break, sample domain list generation</w:t>
            </w:r>
          </w:p>
          <w:p w14:paraId="05578244" w14:textId="0B605B47" w:rsidR="00735733" w:rsidRDefault="00735733" w:rsidP="00735733">
            <w:pPr>
              <w:widowControl w:val="0"/>
              <w:spacing w:before="0"/>
            </w:pPr>
            <w:r>
              <w:t xml:space="preserve">2, Study </w:t>
            </w:r>
            <w:r>
              <w:t>papers</w:t>
            </w:r>
            <w:r>
              <w:t xml:space="preserve"> about search engine development</w:t>
            </w:r>
          </w:p>
          <w:p w14:paraId="0855D83E" w14:textId="18496C6D" w:rsidR="005E10AB" w:rsidRDefault="00735733" w:rsidP="00735733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3, </w:t>
            </w:r>
            <w:r>
              <w:t>Research paper and industry whitepaper exploration</w:t>
            </w:r>
          </w:p>
        </w:tc>
      </w:tr>
      <w:tr w:rsidR="005E10AB" w14:paraId="105EB047" w14:textId="77777777" w:rsidTr="00082F26">
        <w:trPr>
          <w:trHeight w:val="720"/>
        </w:trPr>
        <w:tc>
          <w:tcPr>
            <w:tcW w:w="1080" w:type="pct"/>
          </w:tcPr>
          <w:p w14:paraId="48DC1856" w14:textId="77777777" w:rsidR="005E10AB" w:rsidRDefault="00F334FC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595EF33F" w14:textId="732E1A03" w:rsidR="00735733" w:rsidRDefault="00735733" w:rsidP="00735733">
            <w:pPr>
              <w:widowControl w:val="0"/>
              <w:spacing w:before="0"/>
            </w:pPr>
            <w:r>
              <w:t xml:space="preserve">1, </w:t>
            </w:r>
            <w:r>
              <w:t>Lack understanding of how search engine works</w:t>
            </w:r>
          </w:p>
          <w:p w14:paraId="2C7B46FA" w14:textId="02B4AB92" w:rsidR="005E10AB" w:rsidRDefault="00735733" w:rsidP="00735733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2, Un</w:t>
            </w:r>
            <w:r>
              <w:t>derstanding of domain scale</w:t>
            </w:r>
          </w:p>
        </w:tc>
      </w:tr>
      <w:tr w:rsidR="005E10AB" w14:paraId="4C42656D" w14:textId="77777777" w:rsidTr="00082F26">
        <w:trPr>
          <w:trHeight w:val="720"/>
        </w:trPr>
        <w:tc>
          <w:tcPr>
            <w:tcW w:w="1080" w:type="pct"/>
          </w:tcPr>
          <w:p w14:paraId="1B9D43E6" w14:textId="47ED803E" w:rsidR="005E10AB" w:rsidRDefault="00F334FC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2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35733">
                  <w:t>12/23/2016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35733">
                  <w:t>1/19/2017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391BBC63" w14:textId="50BE8EDB" w:rsidR="00735733" w:rsidRDefault="00735733" w:rsidP="00735733">
            <w:pPr>
              <w:widowControl w:val="0"/>
              <w:spacing w:before="0"/>
            </w:pPr>
            <w:r>
              <w:t xml:space="preserve">1, </w:t>
            </w:r>
            <w:r>
              <w:t>Successfully set up the group</w:t>
            </w:r>
          </w:p>
          <w:p w14:paraId="397B4765" w14:textId="77777777" w:rsidR="005E10AB" w:rsidRDefault="00735733" w:rsidP="00735733">
            <w:pPr>
              <w:pStyle w:val="OnTrack"/>
              <w:numPr>
                <w:ilvl w:val="0"/>
                <w:numId w:val="0"/>
              </w:numPr>
              <w:ind w:left="216" w:hanging="216"/>
            </w:pPr>
            <w:r>
              <w:t xml:space="preserve">2, </w:t>
            </w:r>
            <w:r>
              <w:t>Understood each member’s role in this group</w:t>
            </w:r>
            <w:r>
              <w:t xml:space="preserve"> </w:t>
            </w:r>
          </w:p>
          <w:p w14:paraId="25626ED3" w14:textId="78C90680" w:rsidR="00735733" w:rsidRDefault="00735733" w:rsidP="00735733">
            <w:pPr>
              <w:pStyle w:val="OnTrack"/>
              <w:numPr>
                <w:ilvl w:val="0"/>
                <w:numId w:val="0"/>
              </w:numPr>
              <w:ind w:left="216" w:hanging="216"/>
            </w:pPr>
            <w:r>
              <w:t>3, Made summary of research papers</w:t>
            </w:r>
          </w:p>
        </w:tc>
      </w:tr>
      <w:tr w:rsidR="005E10AB" w14:paraId="1F4F27FA" w14:textId="77777777" w:rsidTr="00082F26">
        <w:trPr>
          <w:trHeight w:val="720"/>
        </w:trPr>
        <w:tc>
          <w:tcPr>
            <w:tcW w:w="1080" w:type="pct"/>
          </w:tcPr>
          <w:p w14:paraId="2A39D918" w14:textId="77777777" w:rsidR="005E10AB" w:rsidRDefault="00F334FC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59BF69EA" w14:textId="2D66DEF8" w:rsidR="00AE3BD0" w:rsidRDefault="00AE3BD0" w:rsidP="00735733">
            <w:pPr>
              <w:pStyle w:val="AtRisk"/>
              <w:numPr>
                <w:ilvl w:val="0"/>
                <w:numId w:val="0"/>
              </w:numPr>
            </w:pPr>
          </w:p>
        </w:tc>
      </w:tr>
      <w:tr w:rsidR="005E10AB" w14:paraId="584F24C6" w14:textId="77777777" w:rsidTr="00082F26">
        <w:trPr>
          <w:trHeight w:val="720"/>
        </w:trPr>
        <w:tc>
          <w:tcPr>
            <w:tcW w:w="1080" w:type="pct"/>
          </w:tcPr>
          <w:p w14:paraId="3ABD5FDD" w14:textId="77777777" w:rsidR="005E10AB" w:rsidRDefault="00F334FC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60855F78" w14:textId="1A37FA58" w:rsidR="00735733" w:rsidRDefault="00735733" w:rsidP="00735733">
            <w:pPr>
              <w:widowControl w:val="0"/>
              <w:spacing w:before="0"/>
            </w:pPr>
            <w:r>
              <w:t xml:space="preserve">1, </w:t>
            </w:r>
            <w:r>
              <w:t>Read through research papers to under how to build a search engine</w:t>
            </w:r>
          </w:p>
          <w:p w14:paraId="77AC6CA9" w14:textId="76181B33" w:rsidR="00735733" w:rsidRDefault="00735733" w:rsidP="00735733">
            <w:pPr>
              <w:widowControl w:val="0"/>
              <w:spacing w:before="0"/>
            </w:pPr>
            <w:r>
              <w:t xml:space="preserve">2, </w:t>
            </w:r>
            <w:r>
              <w:t>Start to analyze domain for each type of resources: National Government, academic institutions in the United Nations Academic Impact, list of non-governmental organizations</w:t>
            </w:r>
          </w:p>
          <w:p w14:paraId="152F72AD" w14:textId="0097A220" w:rsidR="005E10AB" w:rsidRDefault="00735733" w:rsidP="00735733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3, </w:t>
            </w:r>
            <w:r>
              <w:t>Try to collect domains for each resource</w:t>
            </w:r>
            <w:r>
              <w:t xml:space="preserve"> </w:t>
            </w:r>
          </w:p>
        </w:tc>
      </w:tr>
      <w:tr w:rsidR="005E10AB" w14:paraId="426CDEF3" w14:textId="77777777" w:rsidTr="00082F26">
        <w:trPr>
          <w:trHeight w:val="576"/>
        </w:trPr>
        <w:tc>
          <w:tcPr>
            <w:tcW w:w="1080" w:type="pct"/>
          </w:tcPr>
          <w:p w14:paraId="6F42962B" w14:textId="19EEC4AD" w:rsidR="005E10AB" w:rsidRDefault="00F334FC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14:paraId="6A589F17" w14:textId="77777777" w:rsidR="00735733" w:rsidRDefault="00735733" w:rsidP="00735733">
            <w:r>
              <w:t>How to build a search engine?</w:t>
            </w:r>
          </w:p>
          <w:p w14:paraId="6887F272" w14:textId="64DC1A35" w:rsidR="00521075" w:rsidRDefault="00735733" w:rsidP="00735733">
            <w:r>
              <w:t>How can we narrow down search scale to target range?</w:t>
            </w:r>
          </w:p>
        </w:tc>
      </w:tr>
      <w:tr w:rsidR="005E10AB" w14:paraId="43431148" w14:textId="77777777" w:rsidTr="00082F26">
        <w:trPr>
          <w:trHeight w:val="576"/>
        </w:trPr>
        <w:tc>
          <w:tcPr>
            <w:tcW w:w="1080" w:type="pct"/>
          </w:tcPr>
          <w:p w14:paraId="65B1DA74" w14:textId="47AE2A05" w:rsidR="005E10AB" w:rsidRDefault="00F334FC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73168D99" w14:textId="3D8ECF3C" w:rsidR="005E10AB" w:rsidRDefault="005E10AB" w:rsidP="00735733">
            <w:bookmarkStart w:id="0" w:name="_GoBack"/>
            <w:bookmarkEnd w:id="0"/>
          </w:p>
        </w:tc>
      </w:tr>
    </w:tbl>
    <w:p w14:paraId="0FE50F12" w14:textId="77777777" w:rsidR="00082F26" w:rsidRPr="00082F26" w:rsidRDefault="00082F26" w:rsidP="00082F26"/>
    <w:sectPr w:rsidR="00082F26" w:rsidRPr="00082F26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9BB0B" w14:textId="77777777" w:rsidR="008C4FA5" w:rsidRDefault="008C4FA5">
      <w:pPr>
        <w:spacing w:after="0" w:line="240" w:lineRule="auto"/>
      </w:pPr>
      <w:r>
        <w:separator/>
      </w:r>
    </w:p>
  </w:endnote>
  <w:endnote w:type="continuationSeparator" w:id="0">
    <w:p w14:paraId="47E73178" w14:textId="77777777" w:rsidR="008C4FA5" w:rsidRDefault="008C4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8DEC" w14:textId="2E461F39" w:rsidR="005E10AB" w:rsidRDefault="00F334F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91330" w14:textId="77777777" w:rsidR="008C4FA5" w:rsidRDefault="008C4FA5">
      <w:pPr>
        <w:spacing w:after="0" w:line="240" w:lineRule="auto"/>
      </w:pPr>
      <w:r>
        <w:separator/>
      </w:r>
    </w:p>
  </w:footnote>
  <w:footnote w:type="continuationSeparator" w:id="0">
    <w:p w14:paraId="1B025502" w14:textId="77777777" w:rsidR="008C4FA5" w:rsidRDefault="008C4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5C73"/>
    <w:multiLevelType w:val="multilevel"/>
    <w:tmpl w:val="BDAAA2BA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33B44"/>
    <w:multiLevelType w:val="multilevel"/>
    <w:tmpl w:val="998C1BC0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8DBB7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31110E9E"/>
    <w:multiLevelType w:val="hybridMultilevel"/>
    <w:tmpl w:val="BD60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D0AF1"/>
    <w:multiLevelType w:val="hybridMultilevel"/>
    <w:tmpl w:val="7F3C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F6BDA"/>
    <w:multiLevelType w:val="multilevel"/>
    <w:tmpl w:val="B902FEC2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B46C4"/>
    <w:multiLevelType w:val="multilevel"/>
    <w:tmpl w:val="30220338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F0BB44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7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9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10"/>
  </w:num>
  <w:num w:numId="9">
    <w:abstractNumId w:val="2"/>
  </w:num>
  <w:num w:numId="10">
    <w:abstractNumId w:val="14"/>
  </w:num>
  <w:num w:numId="11">
    <w:abstractNumId w:val="17"/>
  </w:num>
  <w:num w:numId="12">
    <w:abstractNumId w:val="17"/>
    <w:lvlOverride w:ilvl="0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17"/>
  </w:num>
  <w:num w:numId="20">
    <w:abstractNumId w:val="17"/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1"/>
  </w:num>
  <w:num w:numId="25">
    <w:abstractNumId w:val="6"/>
    <w:lvlOverride w:ilvl="0">
      <w:startOverride w:val="1"/>
    </w:lvlOverride>
  </w:num>
  <w:num w:numId="26">
    <w:abstractNumId w:val="1"/>
  </w:num>
  <w:num w:numId="27">
    <w:abstractNumId w:val="12"/>
  </w:num>
  <w:num w:numId="28">
    <w:abstractNumId w:val="8"/>
  </w:num>
  <w:num w:numId="29">
    <w:abstractNumId w:val="7"/>
  </w:num>
  <w:num w:numId="30">
    <w:abstractNumId w:val="16"/>
  </w:num>
  <w:num w:numId="31">
    <w:abstractNumId w:val="13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8"/>
    <w:rsid w:val="00030C0F"/>
    <w:rsid w:val="00082F26"/>
    <w:rsid w:val="002E40E6"/>
    <w:rsid w:val="00521075"/>
    <w:rsid w:val="00526358"/>
    <w:rsid w:val="00587931"/>
    <w:rsid w:val="005E10AB"/>
    <w:rsid w:val="0062676D"/>
    <w:rsid w:val="00735733"/>
    <w:rsid w:val="008C4FA5"/>
    <w:rsid w:val="008D747E"/>
    <w:rsid w:val="009C42CE"/>
    <w:rsid w:val="00A05A2E"/>
    <w:rsid w:val="00AE3BD0"/>
    <w:rsid w:val="00C10EA9"/>
    <w:rsid w:val="00C94FD2"/>
    <w:rsid w:val="00EC6D8F"/>
    <w:rsid w:val="00F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8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uyunyan/Library/Containers/com.microsoft.Word/Data/Library/Caches/TM03978627/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0F7BB95DA1014C86A551DA31C4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5E34-CDAC-AA4A-A670-D83916888764}"/>
      </w:docPartPr>
      <w:docPartBody>
        <w:p w:rsidR="00353355" w:rsidRDefault="00DD3F38">
          <w:pPr>
            <w:pStyle w:val="C00F7BB95DA1014C86A551DA31C4948C"/>
          </w:pPr>
          <w:r>
            <w:t>[Select Date]</w:t>
          </w:r>
        </w:p>
      </w:docPartBody>
    </w:docPart>
    <w:docPart>
      <w:docPartPr>
        <w:name w:val="1C6C708E699DD34887D21FD0B01B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541F-69E4-9C49-AC27-56A2C1DBA715}"/>
      </w:docPartPr>
      <w:docPartBody>
        <w:p w:rsidR="00353355" w:rsidRDefault="00DD3F38">
          <w:pPr>
            <w:pStyle w:val="1C6C708E699DD34887D21FD0B01B89CD"/>
          </w:pPr>
          <w:r>
            <w:t>[Select Start Date]</w:t>
          </w:r>
        </w:p>
      </w:docPartBody>
    </w:docPart>
    <w:docPart>
      <w:docPartPr>
        <w:name w:val="4577A9374542E248B3AE756731A1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1D6A-1E1C-F64B-ABDF-4148DA642754}"/>
      </w:docPartPr>
      <w:docPartBody>
        <w:p w:rsidR="00353355" w:rsidRDefault="00DD3F38">
          <w:pPr>
            <w:pStyle w:val="4577A9374542E248B3AE756731A1EB89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8"/>
    <w:rsid w:val="00353355"/>
    <w:rsid w:val="00476BA1"/>
    <w:rsid w:val="00613B72"/>
    <w:rsid w:val="00B414A8"/>
    <w:rsid w:val="00BF7742"/>
    <w:rsid w:val="00D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ED0CB7A0E2A49A666C28AF42DB21A">
    <w:name w:val="E8FED0CB7A0E2A49A666C28AF42DB21A"/>
  </w:style>
  <w:style w:type="paragraph" w:customStyle="1" w:styleId="80A2409D943A404CA9509BEED3512B73">
    <w:name w:val="80A2409D943A404CA9509BEED3512B73"/>
  </w:style>
  <w:style w:type="paragraph" w:customStyle="1" w:styleId="C00F7BB95DA1014C86A551DA31C4948C">
    <w:name w:val="C00F7BB95DA1014C86A551DA31C4948C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A8CB5415F4C778458C85E2E763B0A743">
    <w:name w:val="A8CB5415F4C778458C85E2E763B0A743"/>
  </w:style>
  <w:style w:type="paragraph" w:customStyle="1" w:styleId="1C6C708E699DD34887D21FD0B01B89CD">
    <w:name w:val="1C6C708E699DD34887D21FD0B01B89CD"/>
  </w:style>
  <w:style w:type="paragraph" w:customStyle="1" w:styleId="4577A9374542E248B3AE756731A1EB89">
    <w:name w:val="4577A9374542E248B3AE756731A1EB89"/>
  </w:style>
  <w:style w:type="paragraph" w:customStyle="1" w:styleId="EA82EE7D32A1ED4CBFF0423FD07798B5">
    <w:name w:val="EA82EE7D32A1ED4CBFF0423FD07798B5"/>
  </w:style>
  <w:style w:type="paragraph" w:customStyle="1" w:styleId="B2AC3AF599791F4A8AC8494B0413DAA9">
    <w:name w:val="B2AC3AF599791F4A8AC8494B0413DAA9"/>
  </w:style>
  <w:style w:type="paragraph" w:customStyle="1" w:styleId="ADC51B30ABBC864D8B70851F35FAFFDF">
    <w:name w:val="ADC51B30ABBC864D8B70851F35FAFFDF"/>
  </w:style>
  <w:style w:type="paragraph" w:customStyle="1" w:styleId="CA3A13FF7E028943A162D50641241906">
    <w:name w:val="CA3A13FF7E028943A162D50641241906"/>
  </w:style>
  <w:style w:type="paragraph" w:customStyle="1" w:styleId="63D0F0C06EAE2C40974BDEF3A14300BB">
    <w:name w:val="63D0F0C06EAE2C40974BDEF3A14300BB"/>
  </w:style>
  <w:style w:type="paragraph" w:customStyle="1" w:styleId="5DF473E93BE9E44E85A7CB6EC35F44FF">
    <w:name w:val="5DF473E93BE9E44E85A7CB6EC35F44FF"/>
  </w:style>
  <w:style w:type="paragraph" w:customStyle="1" w:styleId="AB19DBF627A79D478F8F72E3F6C2B0AF">
    <w:name w:val="AB19DBF627A79D478F8F72E3F6C2B0AF"/>
  </w:style>
  <w:style w:type="paragraph" w:customStyle="1" w:styleId="72F2B9BEF04C134DBD3298F0023994CE">
    <w:name w:val="72F2B9BEF04C134DBD3298F0023994CE"/>
  </w:style>
  <w:style w:type="paragraph" w:customStyle="1" w:styleId="8E5674DD8BEC4346950406912D77D3C9">
    <w:name w:val="8E5674DD8BEC4346950406912D77D3C9"/>
  </w:style>
  <w:style w:type="paragraph" w:customStyle="1" w:styleId="EB95DD827453F940AC164AA66856B775">
    <w:name w:val="EB95DD827453F940AC164AA66856B775"/>
  </w:style>
  <w:style w:type="paragraph" w:customStyle="1" w:styleId="DF5C4B9B40F5E64FA7B8BB046DE542D2">
    <w:name w:val="DF5C4B9B40F5E64FA7B8BB046DE542D2"/>
  </w:style>
  <w:style w:type="paragraph" w:customStyle="1" w:styleId="8C4F8E8F31D34640BB9412EFBF404613">
    <w:name w:val="8C4F8E8F31D34640BB9412EFBF404613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9E6B3A1435B63E478D6D349D8CA0DA8A">
    <w:name w:val="9E6B3A1435B63E478D6D349D8CA0DA8A"/>
  </w:style>
  <w:style w:type="paragraph" w:customStyle="1" w:styleId="EE25CC55398DBA4DAF8001610C66AF42">
    <w:name w:val="EE25CC55398DBA4DAF8001610C66AF42"/>
  </w:style>
  <w:style w:type="paragraph" w:customStyle="1" w:styleId="82CDB34AA222E14AA90B95FC8958F9AC">
    <w:name w:val="82CDB34AA222E14AA90B95FC8958F9AC"/>
  </w:style>
  <w:style w:type="paragraph" w:customStyle="1" w:styleId="227ABFE77A689848BA68B8DE4AB9F9D3">
    <w:name w:val="227ABFE77A689848BA68B8DE4AB9F9D3"/>
  </w:style>
  <w:style w:type="paragraph" w:customStyle="1" w:styleId="48E5EBCE939CDF42A3CF0970D223FBB8">
    <w:name w:val="48E5EBCE939CDF42A3CF0970D223FBB8"/>
  </w:style>
  <w:style w:type="paragraph" w:customStyle="1" w:styleId="262CCE80301BF947A46F7FED3E372FC2">
    <w:name w:val="262CCE80301BF947A46F7FED3E372FC2"/>
  </w:style>
  <w:style w:type="paragraph" w:customStyle="1" w:styleId="BBCA1FDE5178724089954558E4B56C30">
    <w:name w:val="BBCA1FDE5178724089954558E4B5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2016-12-23T00:00:00</PublishDate>
  <Abstract>2017-01-19T00:00:00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Science &amp; Technology Search Engine</vt:lpstr>
      <vt:lpstr>Contact Information</vt:lpstr>
      <vt:lpstr>Project Abstract</vt:lpstr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</dc:creator>
  <cp:keywords/>
  <dc:description/>
  <cp:lastModifiedBy>Yudong Li</cp:lastModifiedBy>
  <cp:revision>2</cp:revision>
  <cp:lastPrinted>2012-12-03T18:15:00Z</cp:lastPrinted>
  <dcterms:created xsi:type="dcterms:W3CDTF">2017-03-06T14:03:00Z</dcterms:created>
  <dcterms:modified xsi:type="dcterms:W3CDTF">2017-03-06T14:03:00Z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