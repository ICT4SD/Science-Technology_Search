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5E10AB" w14:paraId="44439A44" w14:textId="77777777">
        <w:tc>
          <w:tcPr>
            <w:tcW w:w="3253" w:type="pct"/>
            <w:vAlign w:val="bottom"/>
          </w:tcPr>
          <w:p w14:paraId="7AD0D6B8" w14:textId="77777777" w:rsidR="005E10AB" w:rsidRDefault="00F334FC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14:paraId="38CA4EF3" w14:textId="14092DFB" w:rsidR="005E10AB" w:rsidRDefault="005E10AB">
            <w:pPr>
              <w:pStyle w:val="Subtitle"/>
            </w:pPr>
          </w:p>
        </w:tc>
      </w:tr>
    </w:tbl>
    <w:p w14:paraId="7082024F" w14:textId="3F7C0644" w:rsidR="005E10AB" w:rsidRPr="00C10EA9" w:rsidRDefault="00F334FC">
      <w:pPr>
        <w:pStyle w:val="Heading1"/>
        <w:rPr>
          <w:color w:val="000000" w:themeColor="text1"/>
          <w:lang w:eastAsia="zh-CN"/>
        </w:rPr>
      </w:pPr>
      <w:r w:rsidRPr="00C10EA9">
        <w:rPr>
          <w:color w:val="000000" w:themeColor="text1"/>
        </w:rPr>
        <w:t xml:space="preserve">Project Name: </w:t>
      </w:r>
      <w:r w:rsidR="00C10EA9" w:rsidRPr="00C10EA9">
        <w:rPr>
          <w:color w:val="000000" w:themeColor="text1"/>
          <w:lang w:eastAsia="zh-CN"/>
        </w:rPr>
        <w:t>Science &amp; Technology Search Engine</w:t>
      </w:r>
    </w:p>
    <w:p w14:paraId="787966DD" w14:textId="6176DCF9" w:rsidR="00C10EA9" w:rsidRPr="0062676D" w:rsidRDefault="00284801" w:rsidP="00C10EA9">
      <w:pPr>
        <w:pStyle w:val="Date"/>
        <w:rPr>
          <w:sz w:val="20"/>
          <w:szCs w:val="20"/>
        </w:rPr>
      </w:pPr>
      <w:sdt>
        <w:sdtPr>
          <w:rPr>
            <w:sz w:val="20"/>
            <w:szCs w:val="20"/>
          </w:rPr>
          <w:alias w:val="Select Date"/>
          <w:tag w:val="Select Date"/>
          <w:id w:val="1026209719"/>
          <w:placeholder>
            <w:docPart w:val="C00F7BB95DA1014C86A551DA31C4948C"/>
          </w:placeholder>
          <w:date w:fullDate="2016-12-2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512F92">
            <w:rPr>
              <w:sz w:val="20"/>
              <w:szCs w:val="20"/>
            </w:rPr>
            <w:t>December 23, 2016</w:t>
          </w:r>
        </w:sdtContent>
      </w:sdt>
      <w:r w:rsidR="00C10EA9" w:rsidRPr="00C10EA9">
        <w:rPr>
          <w:sz w:val="18"/>
          <w:szCs w:val="18"/>
        </w:rPr>
        <w:t xml:space="preserve">    </w:t>
      </w:r>
      <w:r w:rsidR="00C94FD2" w:rsidRPr="0062676D">
        <w:rPr>
          <w:sz w:val="20"/>
          <w:szCs w:val="20"/>
        </w:rPr>
        <w:t xml:space="preserve"> Team Members</w:t>
      </w:r>
      <w:r w:rsidR="00C10EA9" w:rsidRPr="0062676D">
        <w:rPr>
          <w:sz w:val="20"/>
          <w:szCs w:val="20"/>
        </w:rPr>
        <w:t xml:space="preserve">: </w:t>
      </w:r>
      <w:proofErr w:type="spellStart"/>
      <w:r w:rsidR="00C10EA9" w:rsidRPr="0062676D">
        <w:rPr>
          <w:sz w:val="20"/>
          <w:szCs w:val="20"/>
        </w:rPr>
        <w:t>Liyi</w:t>
      </w:r>
      <w:proofErr w:type="spellEnd"/>
      <w:r w:rsidR="00C10EA9" w:rsidRPr="0062676D">
        <w:rPr>
          <w:sz w:val="20"/>
          <w:szCs w:val="20"/>
        </w:rPr>
        <w:t xml:space="preserve"> Li, </w:t>
      </w:r>
      <w:proofErr w:type="spellStart"/>
      <w:r w:rsidR="00C10EA9" w:rsidRPr="0062676D">
        <w:rPr>
          <w:sz w:val="20"/>
          <w:szCs w:val="20"/>
        </w:rPr>
        <w:t>Yunyan</w:t>
      </w:r>
      <w:proofErr w:type="spellEnd"/>
      <w:r w:rsidR="00C10EA9" w:rsidRPr="0062676D">
        <w:rPr>
          <w:sz w:val="20"/>
          <w:szCs w:val="20"/>
        </w:rPr>
        <w:t xml:space="preserve"> Wu, </w:t>
      </w:r>
      <w:proofErr w:type="spellStart"/>
      <w:r w:rsidR="00C10EA9" w:rsidRPr="0062676D">
        <w:rPr>
          <w:sz w:val="20"/>
          <w:szCs w:val="20"/>
        </w:rPr>
        <w:t>Jie</w:t>
      </w:r>
      <w:proofErr w:type="spellEnd"/>
      <w:r w:rsidR="00C10EA9" w:rsidRPr="0062676D">
        <w:rPr>
          <w:sz w:val="20"/>
          <w:szCs w:val="20"/>
        </w:rPr>
        <w:t xml:space="preserve"> He, </w:t>
      </w:r>
      <w:proofErr w:type="spellStart"/>
      <w:r w:rsidR="00C10EA9" w:rsidRPr="0062676D">
        <w:rPr>
          <w:sz w:val="20"/>
          <w:szCs w:val="20"/>
        </w:rPr>
        <w:t>Jinjin</w:t>
      </w:r>
      <w:proofErr w:type="spellEnd"/>
      <w:r w:rsidR="00C10EA9" w:rsidRPr="0062676D">
        <w:rPr>
          <w:sz w:val="20"/>
          <w:szCs w:val="20"/>
        </w:rPr>
        <w:t xml:space="preserve"> Xiao, Yi Luo</w:t>
      </w:r>
    </w:p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5E10AB" w14:paraId="605570FA" w14:textId="77777777" w:rsidTr="00082F26">
        <w:trPr>
          <w:trHeight w:val="720"/>
        </w:trPr>
        <w:tc>
          <w:tcPr>
            <w:tcW w:w="1080" w:type="pct"/>
          </w:tcPr>
          <w:p w14:paraId="2162C58A" w14:textId="464D1DB7" w:rsidR="005E10AB" w:rsidRDefault="00F334FC" w:rsidP="00C10EA9">
            <w:r>
              <w:t>The project</w:t>
            </w:r>
            <w:r w:rsidR="00512F92">
              <w:t>,</w:t>
            </w:r>
            <w:r>
              <w:t xml:space="preserve"> </w:t>
            </w:r>
            <w:r w:rsidR="00C10EA9">
              <w:t>during the w</w:t>
            </w:r>
            <w:r>
              <w:t xml:space="preserve">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2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12F92">
                  <w:t>12</w:t>
                </w:r>
                <w:r w:rsidR="00521075">
                  <w:t>/19</w:t>
                </w:r>
                <w:r w:rsidR="00512F92">
                  <w:t>/2016</w:t>
                </w:r>
              </w:sdtContent>
            </w:sdt>
            <w:r>
              <w:t xml:space="preserve"> </w:t>
            </w:r>
            <w:r w:rsidR="00C10EA9">
              <w:t>–</w:t>
            </w:r>
            <w:r>
              <w:t xml:space="preserve"> </w:t>
            </w:r>
            <w:sdt>
              <w:sdtPr>
                <w:alias w:val="Select Date"/>
                <w:tag w:val="Select Date"/>
                <w:id w:val="-391575089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6-12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21075">
                  <w:t>1</w:t>
                </w:r>
                <w:r w:rsidR="00512F92">
                  <w:t>2</w:t>
                </w:r>
                <w:r w:rsidR="00521075">
                  <w:t>/23</w:t>
                </w:r>
                <w:r w:rsidR="00512F92">
                  <w:t>/2016</w:t>
                </w:r>
              </w:sdtContent>
            </w:sdt>
            <w:r>
              <w:t xml:space="preserve">, </w:t>
            </w:r>
            <w:r w:rsidR="00C10EA9">
              <w:t xml:space="preserve">is </w:t>
            </w:r>
            <w:r>
              <w:t>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14:paraId="2758708C" w14:textId="5E57EB75" w:rsidR="00512F92" w:rsidRDefault="00512F92" w:rsidP="00512F92">
            <w:pPr>
              <w:widowControl w:val="0"/>
            </w:pPr>
            <w:r>
              <w:rPr>
                <w:color w:val="4C483D"/>
              </w:rPr>
              <w:t xml:space="preserve">1, </w:t>
            </w:r>
            <w:r>
              <w:rPr>
                <w:color w:val="4C483D"/>
              </w:rPr>
              <w:t>Meet with UN officer</w:t>
            </w:r>
          </w:p>
          <w:p w14:paraId="06E2800F" w14:textId="1D9C732D" w:rsidR="00512F92" w:rsidRDefault="00512F92" w:rsidP="00512F92">
            <w:pPr>
              <w:widowControl w:val="0"/>
            </w:pPr>
            <w:r>
              <w:rPr>
                <w:color w:val="4C483D"/>
              </w:rPr>
              <w:t xml:space="preserve">2, </w:t>
            </w:r>
            <w:r>
              <w:rPr>
                <w:color w:val="4C483D"/>
              </w:rPr>
              <w:t>Overview the project proposal</w:t>
            </w:r>
          </w:p>
          <w:p w14:paraId="0855D83E" w14:textId="6449C45D" w:rsidR="005E10AB" w:rsidRDefault="00512F92" w:rsidP="00512F92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rPr>
                <w:color w:val="4C483D"/>
              </w:rPr>
              <w:t xml:space="preserve">3, </w:t>
            </w:r>
            <w:r>
              <w:rPr>
                <w:color w:val="4C483D"/>
              </w:rPr>
              <w:t>Introduce steps of project</w:t>
            </w:r>
          </w:p>
        </w:tc>
      </w:tr>
      <w:tr w:rsidR="005E10AB" w14:paraId="105EB047" w14:textId="77777777" w:rsidTr="00082F26">
        <w:trPr>
          <w:trHeight w:val="720"/>
        </w:trPr>
        <w:tc>
          <w:tcPr>
            <w:tcW w:w="1080" w:type="pct"/>
          </w:tcPr>
          <w:p w14:paraId="48DC1856" w14:textId="77777777" w:rsidR="005E10AB" w:rsidRDefault="00F334FC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14:paraId="10EB62B6" w14:textId="43E8ABEC" w:rsidR="00512F92" w:rsidRDefault="00512F92" w:rsidP="00512F92">
            <w:pPr>
              <w:widowControl w:val="0"/>
            </w:pPr>
            <w:r>
              <w:rPr>
                <w:color w:val="4C483D"/>
              </w:rPr>
              <w:t xml:space="preserve">1, </w:t>
            </w:r>
            <w:r>
              <w:rPr>
                <w:color w:val="4C483D"/>
              </w:rPr>
              <w:t>Learned that the search engineer provides global users a way to search reliable documents and resources</w:t>
            </w:r>
          </w:p>
          <w:p w14:paraId="4DCAAC6B" w14:textId="09BABC42" w:rsidR="00512F92" w:rsidRDefault="00512F92" w:rsidP="00512F92">
            <w:pPr>
              <w:widowControl w:val="0"/>
            </w:pPr>
            <w:r>
              <w:rPr>
                <w:color w:val="4C483D"/>
              </w:rPr>
              <w:t xml:space="preserve">2, </w:t>
            </w:r>
            <w:r>
              <w:rPr>
                <w:color w:val="4C483D"/>
              </w:rPr>
              <w:t>Understood that the steps to a</w:t>
            </w:r>
            <w:r>
              <w:rPr>
                <w:color w:val="4C483D"/>
              </w:rPr>
              <w:t xml:space="preserve">chieve, including getting </w:t>
            </w:r>
            <w:proofErr w:type="spellStart"/>
            <w:r>
              <w:rPr>
                <w:color w:val="4C483D"/>
              </w:rPr>
              <w:t>URLsl</w:t>
            </w:r>
            <w:proofErr w:type="spellEnd"/>
            <w:r>
              <w:rPr>
                <w:color w:val="4C483D"/>
              </w:rPr>
              <w:t xml:space="preserve">, </w:t>
            </w:r>
            <w:r>
              <w:rPr>
                <w:color w:val="4C483D"/>
              </w:rPr>
              <w:t>WET files, importing text data to search engine</w:t>
            </w:r>
          </w:p>
          <w:p w14:paraId="2C7B46FA" w14:textId="548101D6" w:rsidR="005E10AB" w:rsidRDefault="00512F92" w:rsidP="00512F92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rPr>
                <w:color w:val="4C483D"/>
              </w:rPr>
              <w:t xml:space="preserve">3, </w:t>
            </w:r>
            <w:r>
              <w:rPr>
                <w:color w:val="4C483D"/>
              </w:rPr>
              <w:t>Tried Common Crawl and Common Search</w:t>
            </w:r>
          </w:p>
        </w:tc>
      </w:tr>
      <w:tr w:rsidR="005E10AB" w14:paraId="4C42656D" w14:textId="77777777" w:rsidTr="00082F26">
        <w:trPr>
          <w:trHeight w:val="720"/>
        </w:trPr>
        <w:tc>
          <w:tcPr>
            <w:tcW w:w="1080" w:type="pct"/>
          </w:tcPr>
          <w:p w14:paraId="1B9D43E6" w14:textId="2E7A9D3D" w:rsidR="005E10AB" w:rsidRDefault="00F334FC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2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12F92">
                  <w:t>12/19/2016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6-12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12F92">
                  <w:t>12/23/2016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14:paraId="307B111D" w14:textId="50991131" w:rsidR="00512F92" w:rsidRPr="00512F92" w:rsidRDefault="00512F92" w:rsidP="00512F92">
            <w:pPr>
              <w:widowControl w:val="0"/>
            </w:pPr>
            <w:r>
              <w:rPr>
                <w:color w:val="4C483D"/>
              </w:rPr>
              <w:t>1</w:t>
            </w:r>
            <w:r w:rsidRPr="00512F92">
              <w:rPr>
                <w:color w:val="4C483D"/>
              </w:rPr>
              <w:t>,</w:t>
            </w:r>
            <w:r>
              <w:rPr>
                <w:color w:val="4C483D"/>
              </w:rPr>
              <w:t xml:space="preserve"> </w:t>
            </w:r>
            <w:r w:rsidRPr="00512F92">
              <w:rPr>
                <w:color w:val="4C483D"/>
              </w:rPr>
              <w:t>Be cleared about the project goals and procedures</w:t>
            </w:r>
          </w:p>
          <w:p w14:paraId="76C3E7C8" w14:textId="77777777" w:rsidR="00512F92" w:rsidRDefault="00512F92" w:rsidP="00512F92">
            <w:pPr>
              <w:widowControl w:val="0"/>
              <w:rPr>
                <w:color w:val="4C483D"/>
              </w:rPr>
            </w:pPr>
            <w:r>
              <w:rPr>
                <w:color w:val="4C483D"/>
              </w:rPr>
              <w:t xml:space="preserve">2, </w:t>
            </w:r>
            <w:r>
              <w:rPr>
                <w:color w:val="4C483D"/>
              </w:rPr>
              <w:t>Assigned members to study project introduction materials</w:t>
            </w:r>
          </w:p>
          <w:p w14:paraId="14DD66A0" w14:textId="4E26F74F" w:rsidR="00512F92" w:rsidRDefault="00512F92" w:rsidP="00512F92">
            <w:pPr>
              <w:widowControl w:val="0"/>
            </w:pPr>
            <w:r>
              <w:rPr>
                <w:color w:val="4C483D"/>
              </w:rPr>
              <w:t xml:space="preserve">3, </w:t>
            </w:r>
            <w:r>
              <w:rPr>
                <w:color w:val="4C483D"/>
              </w:rPr>
              <w:t>Studied on papers about search engineer and text analytics</w:t>
            </w:r>
          </w:p>
          <w:p w14:paraId="25626ED3" w14:textId="64170B96" w:rsidR="005E10AB" w:rsidRDefault="00512F92" w:rsidP="00512F92">
            <w:pPr>
              <w:pStyle w:val="OnTrack"/>
              <w:numPr>
                <w:ilvl w:val="0"/>
                <w:numId w:val="0"/>
              </w:numPr>
              <w:ind w:left="216" w:hanging="216"/>
            </w:pPr>
            <w:r>
              <w:rPr>
                <w:color w:val="4C483D"/>
              </w:rPr>
              <w:t xml:space="preserve">4, </w:t>
            </w:r>
            <w:r>
              <w:rPr>
                <w:color w:val="4C483D"/>
              </w:rPr>
              <w:t>Read source codes in Common Crawl</w:t>
            </w:r>
          </w:p>
        </w:tc>
      </w:tr>
      <w:tr w:rsidR="005E10AB" w14:paraId="1F4F27FA" w14:textId="77777777" w:rsidTr="00082F26">
        <w:trPr>
          <w:trHeight w:val="720"/>
        </w:trPr>
        <w:tc>
          <w:tcPr>
            <w:tcW w:w="1080" w:type="pct"/>
          </w:tcPr>
          <w:p w14:paraId="2A39D918" w14:textId="77777777" w:rsidR="005E10AB" w:rsidRDefault="00F334FC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14:paraId="59BF69EA" w14:textId="2C0500FC" w:rsidR="00AE3BD0" w:rsidRDefault="00521075" w:rsidP="00587931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>1,</w:t>
            </w:r>
            <w:r w:rsidR="00512F92">
              <w:rPr>
                <w:color w:val="4C483D"/>
              </w:rPr>
              <w:t xml:space="preserve"> </w:t>
            </w:r>
            <w:r w:rsidR="00512F92">
              <w:rPr>
                <w:color w:val="4C483D"/>
              </w:rPr>
              <w:t>Search engineer theory study</w:t>
            </w:r>
          </w:p>
        </w:tc>
      </w:tr>
      <w:tr w:rsidR="005E10AB" w14:paraId="584F24C6" w14:textId="77777777" w:rsidTr="00082F26">
        <w:trPr>
          <w:trHeight w:val="720"/>
        </w:trPr>
        <w:tc>
          <w:tcPr>
            <w:tcW w:w="1080" w:type="pct"/>
          </w:tcPr>
          <w:p w14:paraId="3ABD5FDD" w14:textId="77777777" w:rsidR="005E10AB" w:rsidRDefault="00F334FC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0E13640D" w14:textId="4E743955" w:rsidR="00521075" w:rsidRDefault="00587931" w:rsidP="00512F92">
            <w:pPr>
              <w:widowControl w:val="0"/>
            </w:pPr>
            <w:r>
              <w:t xml:space="preserve">1, </w:t>
            </w:r>
            <w:r w:rsidR="00512F92">
              <w:rPr>
                <w:color w:val="4C483D"/>
              </w:rPr>
              <w:t>Brief presentations on papers have been studied</w:t>
            </w:r>
          </w:p>
          <w:p w14:paraId="152F72AD" w14:textId="3A69D060" w:rsidR="005E10AB" w:rsidRDefault="00521075" w:rsidP="00587931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 xml:space="preserve">2. </w:t>
            </w:r>
            <w:r w:rsidR="00512F92">
              <w:rPr>
                <w:color w:val="4C483D"/>
              </w:rPr>
              <w:t>Discussions for methodology to start with project</w:t>
            </w:r>
            <w:r w:rsidR="00512F92">
              <w:t xml:space="preserve"> </w:t>
            </w:r>
          </w:p>
        </w:tc>
      </w:tr>
      <w:tr w:rsidR="005E10AB" w14:paraId="426CDEF3" w14:textId="77777777" w:rsidTr="00082F26">
        <w:trPr>
          <w:trHeight w:val="576"/>
        </w:trPr>
        <w:tc>
          <w:tcPr>
            <w:tcW w:w="1080" w:type="pct"/>
          </w:tcPr>
          <w:p w14:paraId="6F42962B" w14:textId="19EEC4AD" w:rsidR="005E10AB" w:rsidRDefault="00F334FC">
            <w:r>
              <w:t>Areas/questions for discussion:</w:t>
            </w:r>
          </w:p>
        </w:tc>
        <w:tc>
          <w:tcPr>
            <w:tcW w:w="3920" w:type="pct"/>
            <w:tcMar>
              <w:left w:w="144" w:type="dxa"/>
            </w:tcMar>
          </w:tcPr>
          <w:p w14:paraId="00FB92E6" w14:textId="77777777" w:rsidR="00512F92" w:rsidRDefault="00512F92" w:rsidP="00512F92">
            <w:pPr>
              <w:widowControl w:val="0"/>
            </w:pPr>
            <w:r>
              <w:rPr>
                <w:color w:val="4C483D"/>
              </w:rPr>
              <w:t xml:space="preserve">How to </w:t>
            </w:r>
            <w:proofErr w:type="gramStart"/>
            <w:r>
              <w:rPr>
                <w:color w:val="4C483D"/>
              </w:rPr>
              <w:t>get .WET</w:t>
            </w:r>
            <w:proofErr w:type="gramEnd"/>
            <w:r>
              <w:rPr>
                <w:color w:val="4C483D"/>
              </w:rPr>
              <w:t xml:space="preserve"> files and .WRAC files</w:t>
            </w:r>
          </w:p>
          <w:p w14:paraId="6887F272" w14:textId="696C6AE1" w:rsidR="00521075" w:rsidRDefault="00512F92" w:rsidP="00512F92">
            <w:r>
              <w:rPr>
                <w:color w:val="4C483D"/>
              </w:rPr>
              <w:t>How to build a search engine</w:t>
            </w:r>
            <w:r>
              <w:t xml:space="preserve"> </w:t>
            </w:r>
          </w:p>
        </w:tc>
      </w:tr>
      <w:tr w:rsidR="005E10AB" w14:paraId="43431148" w14:textId="77777777" w:rsidTr="00082F26">
        <w:trPr>
          <w:trHeight w:val="576"/>
        </w:trPr>
        <w:tc>
          <w:tcPr>
            <w:tcW w:w="1080" w:type="pct"/>
          </w:tcPr>
          <w:p w14:paraId="65B1DA74" w14:textId="47AE2A05" w:rsidR="005E10AB" w:rsidRDefault="00F334FC"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73168D99" w14:textId="60676A0D" w:rsidR="005E10AB" w:rsidRDefault="005E10AB" w:rsidP="00512F92">
            <w:bookmarkStart w:id="0" w:name="_GoBack"/>
            <w:bookmarkEnd w:id="0"/>
          </w:p>
        </w:tc>
      </w:tr>
    </w:tbl>
    <w:p w14:paraId="0FE50F12" w14:textId="77777777" w:rsidR="00082F26" w:rsidRPr="00082F26" w:rsidRDefault="00082F26" w:rsidP="00082F26"/>
    <w:sectPr w:rsidR="00082F26" w:rsidRPr="00082F26">
      <w:footerReference w:type="default" r:id="rId1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EEBC6" w14:textId="77777777" w:rsidR="00284801" w:rsidRDefault="00284801">
      <w:pPr>
        <w:spacing w:after="0" w:line="240" w:lineRule="auto"/>
      </w:pPr>
      <w:r>
        <w:separator/>
      </w:r>
    </w:p>
  </w:endnote>
  <w:endnote w:type="continuationSeparator" w:id="0">
    <w:p w14:paraId="7A2A8060" w14:textId="77777777" w:rsidR="00284801" w:rsidRDefault="0028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F8DEC" w14:textId="2E461F39" w:rsidR="005E10AB" w:rsidRDefault="00F334FC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A6176" w14:textId="77777777" w:rsidR="00284801" w:rsidRDefault="00284801">
      <w:pPr>
        <w:spacing w:after="0" w:line="240" w:lineRule="auto"/>
      </w:pPr>
      <w:r>
        <w:separator/>
      </w:r>
    </w:p>
  </w:footnote>
  <w:footnote w:type="continuationSeparator" w:id="0">
    <w:p w14:paraId="6AB0FEA2" w14:textId="77777777" w:rsidR="00284801" w:rsidRDefault="00284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4A2DD6"/>
    <w:multiLevelType w:val="multilevel"/>
    <w:tmpl w:val="33EA1C22"/>
    <w:lvl w:ilvl="0">
      <w:start w:val="1"/>
      <w:numFmt w:val="bullet"/>
      <w:lvlText w:val="⬤"/>
      <w:lvlJc w:val="left"/>
      <w:pPr>
        <w:ind w:left="216" w:firstLine="0"/>
      </w:pPr>
      <w:rPr>
        <w:rFonts w:ascii="Arial" w:eastAsia="Arial" w:hAnsi="Arial" w:cs="Arial"/>
        <w:color w:val="F8943F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43137"/>
    <w:multiLevelType w:val="hybridMultilevel"/>
    <w:tmpl w:val="45DC83D4"/>
    <w:lvl w:ilvl="0" w:tplc="F36AAFA8">
      <w:start w:val="1"/>
      <w:numFmt w:val="decimal"/>
      <w:lvlText w:val="%1"/>
      <w:lvlJc w:val="left"/>
      <w:pPr>
        <w:ind w:left="720" w:hanging="360"/>
      </w:pPr>
      <w:rPr>
        <w:rFonts w:hint="default"/>
        <w:color w:val="4C483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10E9E"/>
    <w:multiLevelType w:val="hybridMultilevel"/>
    <w:tmpl w:val="BD60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D0AF1"/>
    <w:multiLevelType w:val="hybridMultilevel"/>
    <w:tmpl w:val="7F3C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15CAD"/>
    <w:multiLevelType w:val="multilevel"/>
    <w:tmpl w:val="5DC6DE82"/>
    <w:lvl w:ilvl="0">
      <w:start w:val="1"/>
      <w:numFmt w:val="bullet"/>
      <w:lvlText w:val="⬤"/>
      <w:lvlJc w:val="left"/>
      <w:pPr>
        <w:ind w:left="216" w:firstLine="0"/>
      </w:pPr>
      <w:rPr>
        <w:rFonts w:ascii="Arial" w:eastAsia="Arial" w:hAnsi="Arial" w:cs="Arial"/>
        <w:color w:val="8DBB7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5F8C4AE8"/>
    <w:multiLevelType w:val="multilevel"/>
    <w:tmpl w:val="DA64BAC0"/>
    <w:lvl w:ilvl="0">
      <w:start w:val="1"/>
      <w:numFmt w:val="bullet"/>
      <w:lvlText w:val="⬤"/>
      <w:lvlJc w:val="left"/>
      <w:pPr>
        <w:ind w:left="216" w:firstLine="0"/>
      </w:pPr>
      <w:rPr>
        <w:rFonts w:ascii="Arial" w:eastAsia="Arial" w:hAnsi="Arial" w:cs="Arial"/>
        <w:color w:val="F0BB4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A311C"/>
    <w:multiLevelType w:val="multilevel"/>
    <w:tmpl w:val="9B9C47B4"/>
    <w:lvl w:ilvl="0">
      <w:start w:val="1"/>
      <w:numFmt w:val="bullet"/>
      <w:lvlText w:val="⬤"/>
      <w:lvlJc w:val="left"/>
      <w:pPr>
        <w:ind w:left="216" w:firstLine="0"/>
      </w:pPr>
      <w:rPr>
        <w:rFonts w:ascii="Arial" w:eastAsia="Arial" w:hAnsi="Arial" w:cs="Arial"/>
        <w:color w:val="8DBB7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9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10"/>
  </w:num>
  <w:num w:numId="9">
    <w:abstractNumId w:val="3"/>
  </w:num>
  <w:num w:numId="10">
    <w:abstractNumId w:val="15"/>
  </w:num>
  <w:num w:numId="11">
    <w:abstractNumId w:val="18"/>
  </w:num>
  <w:num w:numId="12">
    <w:abstractNumId w:val="18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18"/>
  </w:num>
  <w:num w:numId="20">
    <w:abstractNumId w:val="18"/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1"/>
  </w:num>
  <w:num w:numId="25">
    <w:abstractNumId w:val="7"/>
    <w:lvlOverride w:ilvl="0">
      <w:startOverride w:val="1"/>
    </w:lvlOverride>
  </w:num>
  <w:num w:numId="26">
    <w:abstractNumId w:val="1"/>
  </w:num>
  <w:num w:numId="27">
    <w:abstractNumId w:val="12"/>
  </w:num>
  <w:num w:numId="28">
    <w:abstractNumId w:val="8"/>
  </w:num>
  <w:num w:numId="29">
    <w:abstractNumId w:val="13"/>
  </w:num>
  <w:num w:numId="30">
    <w:abstractNumId w:val="14"/>
  </w:num>
  <w:num w:numId="31">
    <w:abstractNumId w:val="17"/>
  </w:num>
  <w:num w:numId="32">
    <w:abstractNumId w:val="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58"/>
    <w:rsid w:val="00030C0F"/>
    <w:rsid w:val="00082F26"/>
    <w:rsid w:val="00284801"/>
    <w:rsid w:val="002E40E6"/>
    <w:rsid w:val="00512F92"/>
    <w:rsid w:val="00521075"/>
    <w:rsid w:val="00526358"/>
    <w:rsid w:val="00587931"/>
    <w:rsid w:val="005E10AB"/>
    <w:rsid w:val="0062676D"/>
    <w:rsid w:val="008D747E"/>
    <w:rsid w:val="009C42CE"/>
    <w:rsid w:val="00A05A2E"/>
    <w:rsid w:val="00AE3BD0"/>
    <w:rsid w:val="00C10EA9"/>
    <w:rsid w:val="00C94FD2"/>
    <w:rsid w:val="00EC6D8F"/>
    <w:rsid w:val="00F3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82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51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uyunyan/Library/Containers/com.microsoft.Word/Data/Library/Caches/TM03978627/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0F7BB95DA1014C86A551DA31C4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5E34-CDAC-AA4A-A670-D83916888764}"/>
      </w:docPartPr>
      <w:docPartBody>
        <w:p w:rsidR="00353355" w:rsidRDefault="00DD3F38">
          <w:pPr>
            <w:pStyle w:val="C00F7BB95DA1014C86A551DA31C4948C"/>
          </w:pPr>
          <w:r>
            <w:t>[Select Date]</w:t>
          </w:r>
        </w:p>
      </w:docPartBody>
    </w:docPart>
    <w:docPart>
      <w:docPartPr>
        <w:name w:val="1C6C708E699DD34887D21FD0B01B8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541F-69E4-9C49-AC27-56A2C1DBA715}"/>
      </w:docPartPr>
      <w:docPartBody>
        <w:p w:rsidR="00353355" w:rsidRDefault="00DD3F38">
          <w:pPr>
            <w:pStyle w:val="1C6C708E699DD34887D21FD0B01B89CD"/>
          </w:pPr>
          <w:r>
            <w:t>[Select Start Date]</w:t>
          </w:r>
        </w:p>
      </w:docPartBody>
    </w:docPart>
    <w:docPart>
      <w:docPartPr>
        <w:name w:val="4577A9374542E248B3AE756731A1E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C1D6A-1E1C-F64B-ABDF-4148DA642754}"/>
      </w:docPartPr>
      <w:docPartBody>
        <w:p w:rsidR="00353355" w:rsidRDefault="00DD3F38">
          <w:pPr>
            <w:pStyle w:val="4577A9374542E248B3AE756731A1EB89"/>
          </w:pPr>
          <w:r>
            <w:t>[Select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38"/>
    <w:rsid w:val="00353355"/>
    <w:rsid w:val="00476BA1"/>
    <w:rsid w:val="008B4DBE"/>
    <w:rsid w:val="00B414A8"/>
    <w:rsid w:val="00BF7742"/>
    <w:rsid w:val="00D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ED0CB7A0E2A49A666C28AF42DB21A">
    <w:name w:val="E8FED0CB7A0E2A49A666C28AF42DB21A"/>
  </w:style>
  <w:style w:type="paragraph" w:customStyle="1" w:styleId="80A2409D943A404CA9509BEED3512B73">
    <w:name w:val="80A2409D943A404CA9509BEED3512B73"/>
  </w:style>
  <w:style w:type="paragraph" w:customStyle="1" w:styleId="C00F7BB95DA1014C86A551DA31C4948C">
    <w:name w:val="C00F7BB95DA1014C86A551DA31C4948C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A8CB5415F4C778458C85E2E763B0A743">
    <w:name w:val="A8CB5415F4C778458C85E2E763B0A743"/>
  </w:style>
  <w:style w:type="paragraph" w:customStyle="1" w:styleId="1C6C708E699DD34887D21FD0B01B89CD">
    <w:name w:val="1C6C708E699DD34887D21FD0B01B89CD"/>
  </w:style>
  <w:style w:type="paragraph" w:customStyle="1" w:styleId="4577A9374542E248B3AE756731A1EB89">
    <w:name w:val="4577A9374542E248B3AE756731A1EB89"/>
  </w:style>
  <w:style w:type="paragraph" w:customStyle="1" w:styleId="EA82EE7D32A1ED4CBFF0423FD07798B5">
    <w:name w:val="EA82EE7D32A1ED4CBFF0423FD07798B5"/>
  </w:style>
  <w:style w:type="paragraph" w:customStyle="1" w:styleId="B2AC3AF599791F4A8AC8494B0413DAA9">
    <w:name w:val="B2AC3AF599791F4A8AC8494B0413DAA9"/>
  </w:style>
  <w:style w:type="paragraph" w:customStyle="1" w:styleId="ADC51B30ABBC864D8B70851F35FAFFDF">
    <w:name w:val="ADC51B30ABBC864D8B70851F35FAFFDF"/>
  </w:style>
  <w:style w:type="paragraph" w:customStyle="1" w:styleId="CA3A13FF7E028943A162D50641241906">
    <w:name w:val="CA3A13FF7E028943A162D50641241906"/>
  </w:style>
  <w:style w:type="paragraph" w:customStyle="1" w:styleId="63D0F0C06EAE2C40974BDEF3A14300BB">
    <w:name w:val="63D0F0C06EAE2C40974BDEF3A14300BB"/>
  </w:style>
  <w:style w:type="paragraph" w:customStyle="1" w:styleId="5DF473E93BE9E44E85A7CB6EC35F44FF">
    <w:name w:val="5DF473E93BE9E44E85A7CB6EC35F44FF"/>
  </w:style>
  <w:style w:type="paragraph" w:customStyle="1" w:styleId="AB19DBF627A79D478F8F72E3F6C2B0AF">
    <w:name w:val="AB19DBF627A79D478F8F72E3F6C2B0AF"/>
  </w:style>
  <w:style w:type="paragraph" w:customStyle="1" w:styleId="72F2B9BEF04C134DBD3298F0023994CE">
    <w:name w:val="72F2B9BEF04C134DBD3298F0023994CE"/>
  </w:style>
  <w:style w:type="paragraph" w:customStyle="1" w:styleId="8E5674DD8BEC4346950406912D77D3C9">
    <w:name w:val="8E5674DD8BEC4346950406912D77D3C9"/>
  </w:style>
  <w:style w:type="paragraph" w:customStyle="1" w:styleId="EB95DD827453F940AC164AA66856B775">
    <w:name w:val="EB95DD827453F940AC164AA66856B775"/>
  </w:style>
  <w:style w:type="paragraph" w:customStyle="1" w:styleId="DF5C4B9B40F5E64FA7B8BB046DE542D2">
    <w:name w:val="DF5C4B9B40F5E64FA7B8BB046DE542D2"/>
  </w:style>
  <w:style w:type="paragraph" w:customStyle="1" w:styleId="8C4F8E8F31D34640BB9412EFBF404613">
    <w:name w:val="8C4F8E8F31D34640BB9412EFBF404613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9E6B3A1435B63E478D6D349D8CA0DA8A">
    <w:name w:val="9E6B3A1435B63E478D6D349D8CA0DA8A"/>
  </w:style>
  <w:style w:type="paragraph" w:customStyle="1" w:styleId="EE25CC55398DBA4DAF8001610C66AF42">
    <w:name w:val="EE25CC55398DBA4DAF8001610C66AF42"/>
  </w:style>
  <w:style w:type="paragraph" w:customStyle="1" w:styleId="82CDB34AA222E14AA90B95FC8958F9AC">
    <w:name w:val="82CDB34AA222E14AA90B95FC8958F9AC"/>
  </w:style>
  <w:style w:type="paragraph" w:customStyle="1" w:styleId="227ABFE77A689848BA68B8DE4AB9F9D3">
    <w:name w:val="227ABFE77A689848BA68B8DE4AB9F9D3"/>
  </w:style>
  <w:style w:type="paragraph" w:customStyle="1" w:styleId="48E5EBCE939CDF42A3CF0970D223FBB8">
    <w:name w:val="48E5EBCE939CDF42A3CF0970D223FBB8"/>
  </w:style>
  <w:style w:type="paragraph" w:customStyle="1" w:styleId="262CCE80301BF947A46F7FED3E372FC2">
    <w:name w:val="262CCE80301BF947A46F7FED3E372FC2"/>
  </w:style>
  <w:style w:type="paragraph" w:customStyle="1" w:styleId="BBCA1FDE5178724089954558E4B56C30">
    <w:name w:val="BBCA1FDE5178724089954558E4B56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2016-12-19T00:00:00</PublishDate>
  <Abstract>2016-12-23T00:00:00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871870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2012-12-12T04:19:00+00:00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1664113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TP103978626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1F843-9BB8-4BF7-88A3-D0C66149D6C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159683A-C438-4F7C-AD5E-FFC466280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1</TotalTime>
  <Pages>1</Pages>
  <Words>188</Words>
  <Characters>1075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Name: Science &amp; Technology Search Engine</vt:lpstr>
      <vt:lpstr>Contact Information</vt:lpstr>
      <vt:lpstr>Project Abstract</vt:lpstr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Li</dc:creator>
  <cp:keywords/>
  <dc:description/>
  <cp:lastModifiedBy>Yudong Li</cp:lastModifiedBy>
  <cp:revision>2</cp:revision>
  <cp:lastPrinted>2012-12-03T18:15:00Z</cp:lastPrinted>
  <dcterms:created xsi:type="dcterms:W3CDTF">2017-03-06T12:57:00Z</dcterms:created>
  <dcterms:modified xsi:type="dcterms:W3CDTF">2017-03-06T12:57:00Z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